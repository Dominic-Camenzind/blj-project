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75F370" w14:textId="77777777" w:rsidR="008D60FE" w:rsidRPr="009B696A" w:rsidRDefault="008D60FE" w:rsidP="008D60FE">
      <w:pPr>
        <w:pStyle w:val="Titel"/>
        <w:spacing w:after="240"/>
      </w:pPr>
    </w:p>
    <w:p w14:paraId="6D08FCA1" w14:textId="77777777" w:rsidR="00FB348F" w:rsidRPr="009B696A" w:rsidRDefault="00FB348F" w:rsidP="00B631DF">
      <w:pPr>
        <w:pStyle w:val="Titel"/>
        <w:pBdr>
          <w:bottom w:val="single" w:sz="4" w:space="1" w:color="auto"/>
        </w:pBdr>
        <w:spacing w:after="240"/>
        <w:rPr>
          <w:sz w:val="44"/>
          <w:szCs w:val="44"/>
        </w:rPr>
      </w:pPr>
    </w:p>
    <w:p w14:paraId="0CD0B0BD" w14:textId="77777777" w:rsidR="00E00CA8" w:rsidRPr="009B696A" w:rsidRDefault="00E00CA8" w:rsidP="00B631DF">
      <w:pPr>
        <w:pStyle w:val="Titel"/>
        <w:pBdr>
          <w:bottom w:val="single" w:sz="4" w:space="1" w:color="auto"/>
        </w:pBdr>
        <w:spacing w:after="240"/>
        <w:rPr>
          <w:sz w:val="48"/>
          <w:szCs w:val="48"/>
        </w:rPr>
      </w:pPr>
    </w:p>
    <w:p w14:paraId="3D190D11" w14:textId="4F026FA9" w:rsidR="008D60FE" w:rsidRPr="006C41E2" w:rsidRDefault="003173FB" w:rsidP="00B631DF">
      <w:pPr>
        <w:pStyle w:val="Titel"/>
        <w:pBdr>
          <w:bottom w:val="single" w:sz="4" w:space="1" w:color="auto"/>
        </w:pBdr>
        <w:spacing w:after="240"/>
        <w:rPr>
          <w:sz w:val="50"/>
          <w:szCs w:val="50"/>
        </w:rPr>
      </w:pPr>
      <w:proofErr w:type="spellStart"/>
      <w:r>
        <w:rPr>
          <w:sz w:val="50"/>
          <w:szCs w:val="50"/>
        </w:rPr>
        <w:t>Self</w:t>
      </w:r>
      <w:proofErr w:type="spellEnd"/>
      <w:r>
        <w:rPr>
          <w:sz w:val="50"/>
          <w:szCs w:val="50"/>
        </w:rPr>
        <w:t xml:space="preserve"> </w:t>
      </w:r>
      <w:proofErr w:type="spellStart"/>
      <w:r>
        <w:rPr>
          <w:sz w:val="50"/>
          <w:szCs w:val="50"/>
        </w:rPr>
        <w:t>made</w:t>
      </w:r>
      <w:proofErr w:type="spellEnd"/>
      <w:r>
        <w:rPr>
          <w:sz w:val="50"/>
          <w:szCs w:val="50"/>
        </w:rPr>
        <w:t xml:space="preserve"> </w:t>
      </w:r>
      <w:proofErr w:type="spellStart"/>
      <w:r>
        <w:rPr>
          <w:sz w:val="50"/>
          <w:szCs w:val="50"/>
        </w:rPr>
        <w:t>security</w:t>
      </w:r>
      <w:proofErr w:type="spellEnd"/>
    </w:p>
    <w:p w14:paraId="051706D1" w14:textId="77777777" w:rsidR="008D60FE" w:rsidRPr="006C41E2" w:rsidRDefault="00AC25C2" w:rsidP="00B631DF">
      <w:pPr>
        <w:rPr>
          <w:sz w:val="40"/>
          <w:szCs w:val="40"/>
        </w:rPr>
      </w:pPr>
      <w:r w:rsidRPr="006C41E2">
        <w:rPr>
          <w:sz w:val="40"/>
          <w:szCs w:val="40"/>
        </w:rPr>
        <w:t xml:space="preserve">Anforderungsanalyse </w:t>
      </w:r>
    </w:p>
    <w:p w14:paraId="5F6D37E5" w14:textId="77777777" w:rsidR="008D60FE" w:rsidRPr="009B696A" w:rsidRDefault="008D60FE" w:rsidP="008D60FE">
      <w:pPr>
        <w:spacing w:after="240"/>
        <w:rPr>
          <w:b/>
        </w:rPr>
      </w:pPr>
    </w:p>
    <w:p w14:paraId="7C064054" w14:textId="77777777"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14:paraId="4E3F10CC" w14:textId="77777777" w:rsidTr="006C41E2">
        <w:trPr>
          <w:tblCellSpacing w:w="20" w:type="dxa"/>
        </w:trPr>
        <w:tc>
          <w:tcPr>
            <w:tcW w:w="1775" w:type="dxa"/>
            <w:tcMar>
              <w:top w:w="85" w:type="dxa"/>
              <w:left w:w="85" w:type="dxa"/>
              <w:bottom w:w="85" w:type="dxa"/>
              <w:right w:w="85" w:type="dxa"/>
            </w:tcMar>
          </w:tcPr>
          <w:p w14:paraId="16DEC530" w14:textId="77777777"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Mar>
              <w:top w:w="85" w:type="dxa"/>
              <w:left w:w="85" w:type="dxa"/>
              <w:bottom w:w="85" w:type="dxa"/>
              <w:right w:w="85" w:type="dxa"/>
            </w:tcMar>
          </w:tcPr>
          <w:p w14:paraId="7B3F80D9" w14:textId="77777777"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89582E">
              <w:rPr>
                <w:noProof/>
                <w:sz w:val="22"/>
                <w:szCs w:val="22"/>
                <w:lang w:eastAsia="en-US"/>
              </w:rPr>
              <w:t>Camenzind Dominic</w:t>
            </w:r>
            <w:r w:rsidRPr="00D91E81">
              <w:rPr>
                <w:sz w:val="22"/>
                <w:szCs w:val="22"/>
                <w:lang w:eastAsia="en-US"/>
              </w:rPr>
              <w:fldChar w:fldCharType="end"/>
            </w:r>
          </w:p>
        </w:tc>
      </w:tr>
      <w:tr w:rsidR="008D60FE" w:rsidRPr="009B696A" w14:paraId="318F8C9D" w14:textId="77777777" w:rsidTr="006C41E2">
        <w:trPr>
          <w:tblCellSpacing w:w="20" w:type="dxa"/>
        </w:trPr>
        <w:tc>
          <w:tcPr>
            <w:tcW w:w="1775" w:type="dxa"/>
            <w:tcMar>
              <w:top w:w="85" w:type="dxa"/>
              <w:left w:w="85" w:type="dxa"/>
              <w:bottom w:w="85" w:type="dxa"/>
              <w:right w:w="85" w:type="dxa"/>
            </w:tcMar>
          </w:tcPr>
          <w:p w14:paraId="647447A3" w14:textId="77777777"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Mar>
              <w:top w:w="85" w:type="dxa"/>
              <w:left w:w="85" w:type="dxa"/>
              <w:bottom w:w="85" w:type="dxa"/>
              <w:right w:w="85" w:type="dxa"/>
            </w:tcMar>
          </w:tcPr>
          <w:p w14:paraId="5BED16C6" w14:textId="77777777"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14:paraId="4978AE73" w14:textId="77777777" w:rsidTr="006C41E2">
        <w:trPr>
          <w:tblCellSpacing w:w="20" w:type="dxa"/>
        </w:trPr>
        <w:tc>
          <w:tcPr>
            <w:tcW w:w="1775" w:type="dxa"/>
            <w:tcMar>
              <w:top w:w="85" w:type="dxa"/>
              <w:left w:w="85" w:type="dxa"/>
              <w:bottom w:w="85" w:type="dxa"/>
              <w:right w:w="85" w:type="dxa"/>
            </w:tcMar>
          </w:tcPr>
          <w:p w14:paraId="6B121EFA" w14:textId="77777777" w:rsidR="008D60FE" w:rsidRPr="009B696A" w:rsidRDefault="00AD740F" w:rsidP="009A6440">
            <w:pPr>
              <w:spacing w:after="240"/>
              <w:rPr>
                <w:b/>
                <w:sz w:val="22"/>
                <w:szCs w:val="22"/>
              </w:rPr>
            </w:pPr>
            <w:r w:rsidRPr="009B696A">
              <w:rPr>
                <w:b/>
                <w:sz w:val="22"/>
                <w:szCs w:val="22"/>
              </w:rPr>
              <w:t>Erstellt am:</w:t>
            </w:r>
          </w:p>
        </w:tc>
        <w:tc>
          <w:tcPr>
            <w:tcW w:w="7428" w:type="dxa"/>
            <w:tcMar>
              <w:top w:w="85" w:type="dxa"/>
              <w:left w:w="85" w:type="dxa"/>
              <w:bottom w:w="85" w:type="dxa"/>
              <w:right w:w="85" w:type="dxa"/>
            </w:tcMar>
          </w:tcPr>
          <w:p w14:paraId="313B42A6" w14:textId="77777777"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89582E">
              <w:rPr>
                <w:noProof/>
                <w:sz w:val="22"/>
                <w:szCs w:val="22"/>
              </w:rPr>
              <w:t>3. Dezember 2020</w:t>
            </w:r>
            <w:r w:rsidRPr="00D91E81">
              <w:rPr>
                <w:sz w:val="22"/>
                <w:szCs w:val="22"/>
              </w:rPr>
              <w:fldChar w:fldCharType="end"/>
            </w:r>
          </w:p>
        </w:tc>
      </w:tr>
      <w:tr w:rsidR="008D60FE" w:rsidRPr="009B696A" w14:paraId="4E1CD8E9" w14:textId="77777777" w:rsidTr="006C41E2">
        <w:trPr>
          <w:tblCellSpacing w:w="20" w:type="dxa"/>
        </w:trPr>
        <w:tc>
          <w:tcPr>
            <w:tcW w:w="1775" w:type="dxa"/>
            <w:tcMar>
              <w:top w:w="85" w:type="dxa"/>
              <w:left w:w="85" w:type="dxa"/>
              <w:bottom w:w="85" w:type="dxa"/>
              <w:right w:w="85" w:type="dxa"/>
            </w:tcMar>
          </w:tcPr>
          <w:p w14:paraId="35C94AF1" w14:textId="77777777" w:rsidR="008D60FE" w:rsidRPr="009B696A" w:rsidRDefault="008D60FE" w:rsidP="009A6440">
            <w:pPr>
              <w:spacing w:after="240"/>
              <w:rPr>
                <w:b/>
                <w:sz w:val="22"/>
                <w:szCs w:val="22"/>
              </w:rPr>
            </w:pPr>
            <w:r w:rsidRPr="009B696A">
              <w:rPr>
                <w:b/>
                <w:sz w:val="22"/>
                <w:szCs w:val="22"/>
              </w:rPr>
              <w:t>Letzte Änderung:</w:t>
            </w:r>
          </w:p>
        </w:tc>
        <w:tc>
          <w:tcPr>
            <w:tcW w:w="7428" w:type="dxa"/>
            <w:tcMar>
              <w:top w:w="85" w:type="dxa"/>
              <w:left w:w="85" w:type="dxa"/>
              <w:bottom w:w="85" w:type="dxa"/>
              <w:right w:w="85" w:type="dxa"/>
            </w:tcMar>
          </w:tcPr>
          <w:p w14:paraId="064CDF3D" w14:textId="44B595FA"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49499A">
              <w:rPr>
                <w:noProof/>
                <w:sz w:val="22"/>
                <w:szCs w:val="22"/>
              </w:rPr>
              <w:t>4. Dezember 2020</w:t>
            </w:r>
            <w:r w:rsidRPr="00D91E81">
              <w:rPr>
                <w:sz w:val="22"/>
                <w:szCs w:val="22"/>
              </w:rPr>
              <w:fldChar w:fldCharType="end"/>
            </w:r>
          </w:p>
        </w:tc>
      </w:tr>
      <w:tr w:rsidR="008D60FE" w:rsidRPr="009B696A" w14:paraId="740AA41E" w14:textId="77777777" w:rsidTr="006C41E2">
        <w:trPr>
          <w:tblCellSpacing w:w="20" w:type="dxa"/>
        </w:trPr>
        <w:tc>
          <w:tcPr>
            <w:tcW w:w="1775" w:type="dxa"/>
            <w:tcMar>
              <w:top w:w="85" w:type="dxa"/>
              <w:left w:w="85" w:type="dxa"/>
              <w:bottom w:w="85" w:type="dxa"/>
              <w:right w:w="85" w:type="dxa"/>
            </w:tcMar>
          </w:tcPr>
          <w:p w14:paraId="43BA53DC" w14:textId="77777777"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Mar>
              <w:top w:w="85" w:type="dxa"/>
              <w:left w:w="85" w:type="dxa"/>
              <w:bottom w:w="85" w:type="dxa"/>
              <w:right w:w="85" w:type="dxa"/>
            </w:tcMar>
          </w:tcPr>
          <w:p w14:paraId="5E300A5E" w14:textId="77777777"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89582E">
              <w:rPr>
                <w:noProof/>
                <w:sz w:val="22"/>
                <w:szCs w:val="22"/>
              </w:rPr>
              <w:t>Dokument1</w:t>
            </w:r>
            <w:r w:rsidRPr="00D91E81">
              <w:rPr>
                <w:sz w:val="22"/>
                <w:szCs w:val="22"/>
              </w:rPr>
              <w:fldChar w:fldCharType="end"/>
            </w:r>
          </w:p>
        </w:tc>
      </w:tr>
    </w:tbl>
    <w:p w14:paraId="57470949" w14:textId="77777777" w:rsidR="008D60FE" w:rsidRPr="009B696A" w:rsidRDefault="008D60FE" w:rsidP="00FB348F">
      <w:pPr>
        <w:spacing w:after="240"/>
      </w:pPr>
    </w:p>
    <w:p w14:paraId="5B3C0F0F" w14:textId="77777777" w:rsidR="008D60FE" w:rsidRPr="009B696A" w:rsidRDefault="008D60FE" w:rsidP="008D60FE">
      <w:pPr>
        <w:spacing w:after="240"/>
      </w:pPr>
    </w:p>
    <w:p w14:paraId="2A1A8E9D" w14:textId="77777777" w:rsidR="008D60FE" w:rsidRPr="009B696A" w:rsidRDefault="008D60FE" w:rsidP="003173FB">
      <w:pPr>
        <w:pStyle w:val="Inhaltsverzeichnisberschrift"/>
      </w:pPr>
      <w:r w:rsidRPr="009B696A">
        <w:lastRenderedPageBreak/>
        <w:t>Inhalt</w:t>
      </w:r>
    </w:p>
    <w:p w14:paraId="05F8B450" w14:textId="0D130B20" w:rsidR="003173FB"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57961002" w:history="1">
        <w:r w:rsidR="003173FB" w:rsidRPr="002C11E4">
          <w:rPr>
            <w:rStyle w:val="Hyperlink"/>
          </w:rPr>
          <w:t>1</w:t>
        </w:r>
        <w:r w:rsidR="003173FB">
          <w:rPr>
            <w:rFonts w:eastAsiaTheme="minorEastAsia" w:cstheme="minorBidi"/>
            <w:spacing w:val="0"/>
            <w:sz w:val="22"/>
            <w:szCs w:val="22"/>
            <w:lang w:eastAsia="de-CH"/>
          </w:rPr>
          <w:tab/>
        </w:r>
        <w:r w:rsidR="003173FB" w:rsidRPr="002C11E4">
          <w:rPr>
            <w:rStyle w:val="Hyperlink"/>
          </w:rPr>
          <w:t>Revisionen</w:t>
        </w:r>
        <w:r w:rsidR="003173FB">
          <w:rPr>
            <w:webHidden/>
          </w:rPr>
          <w:tab/>
        </w:r>
        <w:r w:rsidR="003173FB">
          <w:rPr>
            <w:webHidden/>
          </w:rPr>
          <w:fldChar w:fldCharType="begin"/>
        </w:r>
        <w:r w:rsidR="003173FB">
          <w:rPr>
            <w:webHidden/>
          </w:rPr>
          <w:instrText xml:space="preserve"> PAGEREF _Toc57961002 \h </w:instrText>
        </w:r>
        <w:r w:rsidR="003173FB">
          <w:rPr>
            <w:webHidden/>
          </w:rPr>
        </w:r>
        <w:r w:rsidR="003173FB">
          <w:rPr>
            <w:webHidden/>
          </w:rPr>
          <w:fldChar w:fldCharType="separate"/>
        </w:r>
        <w:r w:rsidR="003173FB">
          <w:rPr>
            <w:webHidden/>
          </w:rPr>
          <w:t>3</w:t>
        </w:r>
        <w:r w:rsidR="003173FB">
          <w:rPr>
            <w:webHidden/>
          </w:rPr>
          <w:fldChar w:fldCharType="end"/>
        </w:r>
      </w:hyperlink>
    </w:p>
    <w:p w14:paraId="312A0A59" w14:textId="1740BFA9" w:rsidR="003173FB" w:rsidRDefault="002B34BB">
      <w:pPr>
        <w:pStyle w:val="Verzeichnis1"/>
        <w:rPr>
          <w:rFonts w:eastAsiaTheme="minorEastAsia" w:cstheme="minorBidi"/>
          <w:spacing w:val="0"/>
          <w:sz w:val="22"/>
          <w:szCs w:val="22"/>
          <w:lang w:eastAsia="de-CH"/>
        </w:rPr>
      </w:pPr>
      <w:hyperlink w:anchor="_Toc57961003" w:history="1">
        <w:r w:rsidR="003173FB" w:rsidRPr="002C11E4">
          <w:rPr>
            <w:rStyle w:val="Hyperlink"/>
          </w:rPr>
          <w:t>2</w:t>
        </w:r>
        <w:r w:rsidR="003173FB">
          <w:rPr>
            <w:rFonts w:eastAsiaTheme="minorEastAsia" w:cstheme="minorBidi"/>
            <w:spacing w:val="0"/>
            <w:sz w:val="22"/>
            <w:szCs w:val="22"/>
            <w:lang w:eastAsia="de-CH"/>
          </w:rPr>
          <w:tab/>
        </w:r>
        <w:r w:rsidR="003173FB" w:rsidRPr="002C11E4">
          <w:rPr>
            <w:rStyle w:val="Hyperlink"/>
          </w:rPr>
          <w:t>Einleitung</w:t>
        </w:r>
        <w:r w:rsidR="003173FB">
          <w:rPr>
            <w:webHidden/>
          </w:rPr>
          <w:tab/>
        </w:r>
        <w:r w:rsidR="003173FB">
          <w:rPr>
            <w:webHidden/>
          </w:rPr>
          <w:fldChar w:fldCharType="begin"/>
        </w:r>
        <w:r w:rsidR="003173FB">
          <w:rPr>
            <w:webHidden/>
          </w:rPr>
          <w:instrText xml:space="preserve"> PAGEREF _Toc57961003 \h </w:instrText>
        </w:r>
        <w:r w:rsidR="003173FB">
          <w:rPr>
            <w:webHidden/>
          </w:rPr>
        </w:r>
        <w:r w:rsidR="003173FB">
          <w:rPr>
            <w:webHidden/>
          </w:rPr>
          <w:fldChar w:fldCharType="separate"/>
        </w:r>
        <w:r w:rsidR="003173FB">
          <w:rPr>
            <w:webHidden/>
          </w:rPr>
          <w:t>4</w:t>
        </w:r>
        <w:r w:rsidR="003173FB">
          <w:rPr>
            <w:webHidden/>
          </w:rPr>
          <w:fldChar w:fldCharType="end"/>
        </w:r>
      </w:hyperlink>
    </w:p>
    <w:p w14:paraId="34DBD565" w14:textId="3C895A18" w:rsidR="003173FB" w:rsidRDefault="002B34BB">
      <w:pPr>
        <w:pStyle w:val="Verzeichnis2"/>
        <w:rPr>
          <w:rFonts w:eastAsiaTheme="minorEastAsia" w:cstheme="minorBidi"/>
          <w:spacing w:val="0"/>
          <w:sz w:val="22"/>
          <w:szCs w:val="22"/>
          <w:lang w:eastAsia="de-CH"/>
        </w:rPr>
      </w:pPr>
      <w:hyperlink w:anchor="_Toc57961004" w:history="1">
        <w:r w:rsidR="003173FB" w:rsidRPr="002C11E4">
          <w:rPr>
            <w:rStyle w:val="Hyperlink"/>
          </w:rPr>
          <w:t>2.1</w:t>
        </w:r>
        <w:r w:rsidR="003173FB">
          <w:rPr>
            <w:rFonts w:eastAsiaTheme="minorEastAsia" w:cstheme="minorBidi"/>
            <w:spacing w:val="0"/>
            <w:sz w:val="22"/>
            <w:szCs w:val="22"/>
            <w:lang w:eastAsia="de-CH"/>
          </w:rPr>
          <w:tab/>
        </w:r>
        <w:r w:rsidR="003173FB" w:rsidRPr="002C11E4">
          <w:rPr>
            <w:rStyle w:val="Hyperlink"/>
          </w:rPr>
          <w:t>Systemidee</w:t>
        </w:r>
        <w:r w:rsidR="003173FB">
          <w:rPr>
            <w:webHidden/>
          </w:rPr>
          <w:tab/>
        </w:r>
        <w:r w:rsidR="003173FB">
          <w:rPr>
            <w:webHidden/>
          </w:rPr>
          <w:fldChar w:fldCharType="begin"/>
        </w:r>
        <w:r w:rsidR="003173FB">
          <w:rPr>
            <w:webHidden/>
          </w:rPr>
          <w:instrText xml:space="preserve"> PAGEREF _Toc57961004 \h </w:instrText>
        </w:r>
        <w:r w:rsidR="003173FB">
          <w:rPr>
            <w:webHidden/>
          </w:rPr>
        </w:r>
        <w:r w:rsidR="003173FB">
          <w:rPr>
            <w:webHidden/>
          </w:rPr>
          <w:fldChar w:fldCharType="separate"/>
        </w:r>
        <w:r w:rsidR="003173FB">
          <w:rPr>
            <w:webHidden/>
          </w:rPr>
          <w:t>4</w:t>
        </w:r>
        <w:r w:rsidR="003173FB">
          <w:rPr>
            <w:webHidden/>
          </w:rPr>
          <w:fldChar w:fldCharType="end"/>
        </w:r>
      </w:hyperlink>
    </w:p>
    <w:p w14:paraId="70964E18" w14:textId="1AA8FDB4" w:rsidR="003173FB" w:rsidRDefault="002B34BB">
      <w:pPr>
        <w:pStyle w:val="Verzeichnis3"/>
        <w:rPr>
          <w:rFonts w:eastAsiaTheme="minorEastAsia" w:cstheme="minorBidi"/>
          <w:spacing w:val="0"/>
          <w:sz w:val="22"/>
          <w:szCs w:val="22"/>
          <w:lang w:eastAsia="de-CH"/>
        </w:rPr>
      </w:pPr>
      <w:hyperlink w:anchor="_Toc57961005" w:history="1">
        <w:r w:rsidR="003173FB" w:rsidRPr="002C11E4">
          <w:rPr>
            <w:rStyle w:val="Hyperlink"/>
          </w:rPr>
          <w:t>Die wichtigsten Funktionen sind () = vieleicht:</w:t>
        </w:r>
        <w:r w:rsidR="003173FB">
          <w:rPr>
            <w:webHidden/>
          </w:rPr>
          <w:tab/>
        </w:r>
        <w:r w:rsidR="003173FB">
          <w:rPr>
            <w:webHidden/>
          </w:rPr>
          <w:fldChar w:fldCharType="begin"/>
        </w:r>
        <w:r w:rsidR="003173FB">
          <w:rPr>
            <w:webHidden/>
          </w:rPr>
          <w:instrText xml:space="preserve"> PAGEREF _Toc57961005 \h </w:instrText>
        </w:r>
        <w:r w:rsidR="003173FB">
          <w:rPr>
            <w:webHidden/>
          </w:rPr>
        </w:r>
        <w:r w:rsidR="003173FB">
          <w:rPr>
            <w:webHidden/>
          </w:rPr>
          <w:fldChar w:fldCharType="separate"/>
        </w:r>
        <w:r w:rsidR="003173FB">
          <w:rPr>
            <w:webHidden/>
          </w:rPr>
          <w:t>4</w:t>
        </w:r>
        <w:r w:rsidR="003173FB">
          <w:rPr>
            <w:webHidden/>
          </w:rPr>
          <w:fldChar w:fldCharType="end"/>
        </w:r>
      </w:hyperlink>
    </w:p>
    <w:p w14:paraId="513ED6B8" w14:textId="72F9B2A4" w:rsidR="003173FB" w:rsidRDefault="002B34BB">
      <w:pPr>
        <w:pStyle w:val="Verzeichnis2"/>
        <w:rPr>
          <w:rFonts w:eastAsiaTheme="minorEastAsia" w:cstheme="minorBidi"/>
          <w:spacing w:val="0"/>
          <w:sz w:val="22"/>
          <w:szCs w:val="22"/>
          <w:lang w:eastAsia="de-CH"/>
        </w:rPr>
      </w:pPr>
      <w:hyperlink w:anchor="_Toc57961006" w:history="1">
        <w:r w:rsidR="003173FB" w:rsidRPr="002C11E4">
          <w:rPr>
            <w:rStyle w:val="Hyperlink"/>
          </w:rPr>
          <w:t>2.2</w:t>
        </w:r>
        <w:r w:rsidR="003173FB">
          <w:rPr>
            <w:rFonts w:eastAsiaTheme="minorEastAsia" w:cstheme="minorBidi"/>
            <w:spacing w:val="0"/>
            <w:sz w:val="22"/>
            <w:szCs w:val="22"/>
            <w:lang w:eastAsia="de-CH"/>
          </w:rPr>
          <w:tab/>
        </w:r>
        <w:r w:rsidR="003173FB" w:rsidRPr="002C11E4">
          <w:rPr>
            <w:rStyle w:val="Hyperlink"/>
          </w:rPr>
          <w:t>Management Summary</w:t>
        </w:r>
        <w:r w:rsidR="003173FB">
          <w:rPr>
            <w:webHidden/>
          </w:rPr>
          <w:tab/>
        </w:r>
        <w:r w:rsidR="003173FB">
          <w:rPr>
            <w:webHidden/>
          </w:rPr>
          <w:fldChar w:fldCharType="begin"/>
        </w:r>
        <w:r w:rsidR="003173FB">
          <w:rPr>
            <w:webHidden/>
          </w:rPr>
          <w:instrText xml:space="preserve"> PAGEREF _Toc57961006 \h </w:instrText>
        </w:r>
        <w:r w:rsidR="003173FB">
          <w:rPr>
            <w:webHidden/>
          </w:rPr>
        </w:r>
        <w:r w:rsidR="003173FB">
          <w:rPr>
            <w:webHidden/>
          </w:rPr>
          <w:fldChar w:fldCharType="separate"/>
        </w:r>
        <w:r w:rsidR="003173FB">
          <w:rPr>
            <w:webHidden/>
          </w:rPr>
          <w:t>4</w:t>
        </w:r>
        <w:r w:rsidR="003173FB">
          <w:rPr>
            <w:webHidden/>
          </w:rPr>
          <w:fldChar w:fldCharType="end"/>
        </w:r>
      </w:hyperlink>
    </w:p>
    <w:p w14:paraId="72C02F2D" w14:textId="46F8C301" w:rsidR="003173FB" w:rsidRDefault="002B34BB">
      <w:pPr>
        <w:pStyle w:val="Verzeichnis2"/>
        <w:rPr>
          <w:rFonts w:eastAsiaTheme="minorEastAsia" w:cstheme="minorBidi"/>
          <w:spacing w:val="0"/>
          <w:sz w:val="22"/>
          <w:szCs w:val="22"/>
          <w:lang w:eastAsia="de-CH"/>
        </w:rPr>
      </w:pPr>
      <w:hyperlink w:anchor="_Toc57961007" w:history="1">
        <w:r w:rsidR="003173FB" w:rsidRPr="002C11E4">
          <w:rPr>
            <w:rStyle w:val="Hyperlink"/>
          </w:rPr>
          <w:t>2.3</w:t>
        </w:r>
        <w:r w:rsidR="003173FB">
          <w:rPr>
            <w:rFonts w:eastAsiaTheme="minorEastAsia" w:cstheme="minorBidi"/>
            <w:spacing w:val="0"/>
            <w:sz w:val="22"/>
            <w:szCs w:val="22"/>
            <w:lang w:eastAsia="de-CH"/>
          </w:rPr>
          <w:tab/>
        </w:r>
        <w:r w:rsidR="003173FB" w:rsidRPr="002C11E4">
          <w:rPr>
            <w:rStyle w:val="Hyperlink"/>
          </w:rPr>
          <w:t>Projektteam</w:t>
        </w:r>
        <w:r w:rsidR="003173FB">
          <w:rPr>
            <w:webHidden/>
          </w:rPr>
          <w:tab/>
        </w:r>
        <w:r w:rsidR="003173FB">
          <w:rPr>
            <w:webHidden/>
          </w:rPr>
          <w:fldChar w:fldCharType="begin"/>
        </w:r>
        <w:r w:rsidR="003173FB">
          <w:rPr>
            <w:webHidden/>
          </w:rPr>
          <w:instrText xml:space="preserve"> PAGEREF _Toc57961007 \h </w:instrText>
        </w:r>
        <w:r w:rsidR="003173FB">
          <w:rPr>
            <w:webHidden/>
          </w:rPr>
        </w:r>
        <w:r w:rsidR="003173FB">
          <w:rPr>
            <w:webHidden/>
          </w:rPr>
          <w:fldChar w:fldCharType="separate"/>
        </w:r>
        <w:r w:rsidR="003173FB">
          <w:rPr>
            <w:webHidden/>
          </w:rPr>
          <w:t>4</w:t>
        </w:r>
        <w:r w:rsidR="003173FB">
          <w:rPr>
            <w:webHidden/>
          </w:rPr>
          <w:fldChar w:fldCharType="end"/>
        </w:r>
      </w:hyperlink>
    </w:p>
    <w:p w14:paraId="51DEC57C" w14:textId="09BD9329" w:rsidR="003173FB" w:rsidRDefault="002B34BB">
      <w:pPr>
        <w:pStyle w:val="Verzeichnis2"/>
        <w:rPr>
          <w:rFonts w:eastAsiaTheme="minorEastAsia" w:cstheme="minorBidi"/>
          <w:spacing w:val="0"/>
          <w:sz w:val="22"/>
          <w:szCs w:val="22"/>
          <w:lang w:eastAsia="de-CH"/>
        </w:rPr>
      </w:pPr>
      <w:hyperlink w:anchor="_Toc57961008" w:history="1">
        <w:r w:rsidR="003173FB" w:rsidRPr="002C11E4">
          <w:rPr>
            <w:rStyle w:val="Hyperlink"/>
          </w:rPr>
          <w:t>2.4</w:t>
        </w:r>
        <w:r w:rsidR="003173FB">
          <w:rPr>
            <w:rFonts w:eastAsiaTheme="minorEastAsia" w:cstheme="minorBidi"/>
            <w:spacing w:val="0"/>
            <w:sz w:val="22"/>
            <w:szCs w:val="22"/>
            <w:lang w:eastAsia="de-CH"/>
          </w:rPr>
          <w:tab/>
        </w:r>
        <w:r w:rsidR="003173FB" w:rsidRPr="002C11E4">
          <w:rPr>
            <w:rStyle w:val="Hyperlink"/>
          </w:rPr>
          <w:t>Glossar</w:t>
        </w:r>
        <w:r w:rsidR="003173FB">
          <w:rPr>
            <w:webHidden/>
          </w:rPr>
          <w:tab/>
        </w:r>
        <w:r w:rsidR="003173FB">
          <w:rPr>
            <w:webHidden/>
          </w:rPr>
          <w:fldChar w:fldCharType="begin"/>
        </w:r>
        <w:r w:rsidR="003173FB">
          <w:rPr>
            <w:webHidden/>
          </w:rPr>
          <w:instrText xml:space="preserve"> PAGEREF _Toc57961008 \h </w:instrText>
        </w:r>
        <w:r w:rsidR="003173FB">
          <w:rPr>
            <w:webHidden/>
          </w:rPr>
        </w:r>
        <w:r w:rsidR="003173FB">
          <w:rPr>
            <w:webHidden/>
          </w:rPr>
          <w:fldChar w:fldCharType="separate"/>
        </w:r>
        <w:r w:rsidR="003173FB">
          <w:rPr>
            <w:webHidden/>
          </w:rPr>
          <w:t>4</w:t>
        </w:r>
        <w:r w:rsidR="003173FB">
          <w:rPr>
            <w:webHidden/>
          </w:rPr>
          <w:fldChar w:fldCharType="end"/>
        </w:r>
      </w:hyperlink>
    </w:p>
    <w:p w14:paraId="6A4B14DD" w14:textId="4B628E09" w:rsidR="003173FB" w:rsidRDefault="002B34BB">
      <w:pPr>
        <w:pStyle w:val="Verzeichnis1"/>
        <w:rPr>
          <w:rFonts w:eastAsiaTheme="minorEastAsia" w:cstheme="minorBidi"/>
          <w:spacing w:val="0"/>
          <w:sz w:val="22"/>
          <w:szCs w:val="22"/>
          <w:lang w:eastAsia="de-CH"/>
        </w:rPr>
      </w:pPr>
      <w:hyperlink w:anchor="_Toc57961009" w:history="1">
        <w:r w:rsidR="003173FB" w:rsidRPr="002C11E4">
          <w:rPr>
            <w:rStyle w:val="Hyperlink"/>
          </w:rPr>
          <w:t>3</w:t>
        </w:r>
        <w:r w:rsidR="003173FB">
          <w:rPr>
            <w:rFonts w:eastAsiaTheme="minorEastAsia" w:cstheme="minorBidi"/>
            <w:spacing w:val="0"/>
            <w:sz w:val="22"/>
            <w:szCs w:val="22"/>
            <w:lang w:eastAsia="de-CH"/>
          </w:rPr>
          <w:tab/>
        </w:r>
        <w:r w:rsidR="003173FB" w:rsidRPr="002C11E4">
          <w:rPr>
            <w:rStyle w:val="Hyperlink"/>
          </w:rPr>
          <w:t>Ziele (SOLL)</w:t>
        </w:r>
        <w:r w:rsidR="003173FB">
          <w:rPr>
            <w:webHidden/>
          </w:rPr>
          <w:tab/>
        </w:r>
        <w:r w:rsidR="003173FB">
          <w:rPr>
            <w:webHidden/>
          </w:rPr>
          <w:fldChar w:fldCharType="begin"/>
        </w:r>
        <w:r w:rsidR="003173FB">
          <w:rPr>
            <w:webHidden/>
          </w:rPr>
          <w:instrText xml:space="preserve"> PAGEREF _Toc57961009 \h </w:instrText>
        </w:r>
        <w:r w:rsidR="003173FB">
          <w:rPr>
            <w:webHidden/>
          </w:rPr>
        </w:r>
        <w:r w:rsidR="003173FB">
          <w:rPr>
            <w:webHidden/>
          </w:rPr>
          <w:fldChar w:fldCharType="separate"/>
        </w:r>
        <w:r w:rsidR="003173FB">
          <w:rPr>
            <w:webHidden/>
          </w:rPr>
          <w:t>5</w:t>
        </w:r>
        <w:r w:rsidR="003173FB">
          <w:rPr>
            <w:webHidden/>
          </w:rPr>
          <w:fldChar w:fldCharType="end"/>
        </w:r>
      </w:hyperlink>
    </w:p>
    <w:p w14:paraId="5D6C54ED" w14:textId="3B86D2E5" w:rsidR="003173FB" w:rsidRDefault="002B34BB">
      <w:pPr>
        <w:pStyle w:val="Verzeichnis2"/>
        <w:rPr>
          <w:rFonts w:eastAsiaTheme="minorEastAsia" w:cstheme="minorBidi"/>
          <w:spacing w:val="0"/>
          <w:sz w:val="22"/>
          <w:szCs w:val="22"/>
          <w:lang w:eastAsia="de-CH"/>
        </w:rPr>
      </w:pPr>
      <w:hyperlink w:anchor="_Toc57961010" w:history="1">
        <w:r w:rsidR="003173FB" w:rsidRPr="002C11E4">
          <w:rPr>
            <w:rStyle w:val="Hyperlink"/>
          </w:rPr>
          <w:t>3.1</w:t>
        </w:r>
        <w:r w:rsidR="003173FB">
          <w:rPr>
            <w:rFonts w:eastAsiaTheme="minorEastAsia" w:cstheme="minorBidi"/>
            <w:spacing w:val="0"/>
            <w:sz w:val="22"/>
            <w:szCs w:val="22"/>
            <w:lang w:eastAsia="de-CH"/>
          </w:rPr>
          <w:tab/>
        </w:r>
        <w:r w:rsidR="003173FB" w:rsidRPr="002C11E4">
          <w:rPr>
            <w:rStyle w:val="Hyperlink"/>
          </w:rPr>
          <w:t>Beschreibung der Ziele</w:t>
        </w:r>
        <w:r w:rsidR="003173FB">
          <w:rPr>
            <w:webHidden/>
          </w:rPr>
          <w:tab/>
        </w:r>
        <w:r w:rsidR="003173FB">
          <w:rPr>
            <w:webHidden/>
          </w:rPr>
          <w:fldChar w:fldCharType="begin"/>
        </w:r>
        <w:r w:rsidR="003173FB">
          <w:rPr>
            <w:webHidden/>
          </w:rPr>
          <w:instrText xml:space="preserve"> PAGEREF _Toc57961010 \h </w:instrText>
        </w:r>
        <w:r w:rsidR="003173FB">
          <w:rPr>
            <w:webHidden/>
          </w:rPr>
        </w:r>
        <w:r w:rsidR="003173FB">
          <w:rPr>
            <w:webHidden/>
          </w:rPr>
          <w:fldChar w:fldCharType="separate"/>
        </w:r>
        <w:r w:rsidR="003173FB">
          <w:rPr>
            <w:webHidden/>
          </w:rPr>
          <w:t>5</w:t>
        </w:r>
        <w:r w:rsidR="003173FB">
          <w:rPr>
            <w:webHidden/>
          </w:rPr>
          <w:fldChar w:fldCharType="end"/>
        </w:r>
      </w:hyperlink>
    </w:p>
    <w:p w14:paraId="2002DE7E" w14:textId="5B625BD5" w:rsidR="003173FB" w:rsidRDefault="002B34BB">
      <w:pPr>
        <w:pStyle w:val="Verzeichnis2"/>
        <w:rPr>
          <w:rFonts w:eastAsiaTheme="minorEastAsia" w:cstheme="minorBidi"/>
          <w:spacing w:val="0"/>
          <w:sz w:val="22"/>
          <w:szCs w:val="22"/>
          <w:lang w:eastAsia="de-CH"/>
        </w:rPr>
      </w:pPr>
      <w:hyperlink w:anchor="_Toc57961011" w:history="1">
        <w:r w:rsidR="003173FB" w:rsidRPr="002C11E4">
          <w:rPr>
            <w:rStyle w:val="Hyperlink"/>
          </w:rPr>
          <w:t>3.2</w:t>
        </w:r>
        <w:r w:rsidR="003173FB">
          <w:rPr>
            <w:rFonts w:eastAsiaTheme="minorEastAsia" w:cstheme="minorBidi"/>
            <w:spacing w:val="0"/>
            <w:sz w:val="22"/>
            <w:szCs w:val="22"/>
            <w:lang w:eastAsia="de-CH"/>
          </w:rPr>
          <w:tab/>
        </w:r>
        <w:r w:rsidR="003173FB" w:rsidRPr="002C11E4">
          <w:rPr>
            <w:rStyle w:val="Hyperlink"/>
          </w:rPr>
          <w:t>Produktperspektive, Nutzen</w:t>
        </w:r>
        <w:r w:rsidR="003173FB">
          <w:rPr>
            <w:webHidden/>
          </w:rPr>
          <w:tab/>
        </w:r>
        <w:r w:rsidR="003173FB">
          <w:rPr>
            <w:webHidden/>
          </w:rPr>
          <w:fldChar w:fldCharType="begin"/>
        </w:r>
        <w:r w:rsidR="003173FB">
          <w:rPr>
            <w:webHidden/>
          </w:rPr>
          <w:instrText xml:space="preserve"> PAGEREF _Toc57961011 \h </w:instrText>
        </w:r>
        <w:r w:rsidR="003173FB">
          <w:rPr>
            <w:webHidden/>
          </w:rPr>
        </w:r>
        <w:r w:rsidR="003173FB">
          <w:rPr>
            <w:webHidden/>
          </w:rPr>
          <w:fldChar w:fldCharType="separate"/>
        </w:r>
        <w:r w:rsidR="003173FB">
          <w:rPr>
            <w:webHidden/>
          </w:rPr>
          <w:t>5</w:t>
        </w:r>
        <w:r w:rsidR="003173FB">
          <w:rPr>
            <w:webHidden/>
          </w:rPr>
          <w:fldChar w:fldCharType="end"/>
        </w:r>
      </w:hyperlink>
    </w:p>
    <w:p w14:paraId="291E4BCF" w14:textId="1DB466ED" w:rsidR="003173FB" w:rsidRDefault="002B34BB">
      <w:pPr>
        <w:pStyle w:val="Verzeichnis1"/>
        <w:rPr>
          <w:rFonts w:eastAsiaTheme="minorEastAsia" w:cstheme="minorBidi"/>
          <w:spacing w:val="0"/>
          <w:sz w:val="22"/>
          <w:szCs w:val="22"/>
          <w:lang w:eastAsia="de-CH"/>
        </w:rPr>
      </w:pPr>
      <w:hyperlink w:anchor="_Toc57961012" w:history="1">
        <w:r w:rsidR="003173FB" w:rsidRPr="002C11E4">
          <w:rPr>
            <w:rStyle w:val="Hyperlink"/>
          </w:rPr>
          <w:t>4</w:t>
        </w:r>
        <w:r w:rsidR="003173FB">
          <w:rPr>
            <w:rFonts w:eastAsiaTheme="minorEastAsia" w:cstheme="minorBidi"/>
            <w:spacing w:val="0"/>
            <w:sz w:val="22"/>
            <w:szCs w:val="22"/>
            <w:lang w:eastAsia="de-CH"/>
          </w:rPr>
          <w:tab/>
        </w:r>
        <w:r w:rsidR="003173FB" w:rsidRPr="002C11E4">
          <w:rPr>
            <w:rStyle w:val="Hyperlink"/>
          </w:rPr>
          <w:t>Anforderungsanalyse</w:t>
        </w:r>
        <w:r w:rsidR="003173FB">
          <w:rPr>
            <w:webHidden/>
          </w:rPr>
          <w:tab/>
        </w:r>
        <w:r w:rsidR="003173FB">
          <w:rPr>
            <w:webHidden/>
          </w:rPr>
          <w:fldChar w:fldCharType="begin"/>
        </w:r>
        <w:r w:rsidR="003173FB">
          <w:rPr>
            <w:webHidden/>
          </w:rPr>
          <w:instrText xml:space="preserve"> PAGEREF _Toc57961012 \h </w:instrText>
        </w:r>
        <w:r w:rsidR="003173FB">
          <w:rPr>
            <w:webHidden/>
          </w:rPr>
        </w:r>
        <w:r w:rsidR="003173FB">
          <w:rPr>
            <w:webHidden/>
          </w:rPr>
          <w:fldChar w:fldCharType="separate"/>
        </w:r>
        <w:r w:rsidR="003173FB">
          <w:rPr>
            <w:webHidden/>
          </w:rPr>
          <w:t>6</w:t>
        </w:r>
        <w:r w:rsidR="003173FB">
          <w:rPr>
            <w:webHidden/>
          </w:rPr>
          <w:fldChar w:fldCharType="end"/>
        </w:r>
      </w:hyperlink>
    </w:p>
    <w:p w14:paraId="0A4F1B58" w14:textId="444161DB" w:rsidR="003173FB" w:rsidRDefault="002B34BB">
      <w:pPr>
        <w:pStyle w:val="Verzeichnis2"/>
        <w:rPr>
          <w:rFonts w:eastAsiaTheme="minorEastAsia" w:cstheme="minorBidi"/>
          <w:spacing w:val="0"/>
          <w:sz w:val="22"/>
          <w:szCs w:val="22"/>
          <w:lang w:eastAsia="de-CH"/>
        </w:rPr>
      </w:pPr>
      <w:hyperlink w:anchor="_Toc57961013" w:history="1">
        <w:r w:rsidR="003173FB" w:rsidRPr="002C11E4">
          <w:rPr>
            <w:rStyle w:val="Hyperlink"/>
          </w:rPr>
          <w:t>4.1</w:t>
        </w:r>
        <w:r w:rsidR="003173FB">
          <w:rPr>
            <w:rFonts w:eastAsiaTheme="minorEastAsia" w:cstheme="minorBidi"/>
            <w:spacing w:val="0"/>
            <w:sz w:val="22"/>
            <w:szCs w:val="22"/>
            <w:lang w:eastAsia="de-CH"/>
          </w:rPr>
          <w:tab/>
        </w:r>
        <w:r w:rsidR="003173FB" w:rsidRPr="002C11E4">
          <w:rPr>
            <w:rStyle w:val="Hyperlink"/>
          </w:rPr>
          <w:t>Identifizierung der Akteure</w:t>
        </w:r>
        <w:r w:rsidR="003173FB">
          <w:rPr>
            <w:webHidden/>
          </w:rPr>
          <w:tab/>
        </w:r>
        <w:r w:rsidR="003173FB">
          <w:rPr>
            <w:webHidden/>
          </w:rPr>
          <w:fldChar w:fldCharType="begin"/>
        </w:r>
        <w:r w:rsidR="003173FB">
          <w:rPr>
            <w:webHidden/>
          </w:rPr>
          <w:instrText xml:space="preserve"> PAGEREF _Toc57961013 \h </w:instrText>
        </w:r>
        <w:r w:rsidR="003173FB">
          <w:rPr>
            <w:webHidden/>
          </w:rPr>
        </w:r>
        <w:r w:rsidR="003173FB">
          <w:rPr>
            <w:webHidden/>
          </w:rPr>
          <w:fldChar w:fldCharType="separate"/>
        </w:r>
        <w:r w:rsidR="003173FB">
          <w:rPr>
            <w:webHidden/>
          </w:rPr>
          <w:t>6</w:t>
        </w:r>
        <w:r w:rsidR="003173FB">
          <w:rPr>
            <w:webHidden/>
          </w:rPr>
          <w:fldChar w:fldCharType="end"/>
        </w:r>
      </w:hyperlink>
    </w:p>
    <w:p w14:paraId="17D8BBF7" w14:textId="32FFA6E4" w:rsidR="003173FB" w:rsidRDefault="002B34BB">
      <w:pPr>
        <w:pStyle w:val="Verzeichnis2"/>
        <w:rPr>
          <w:rFonts w:eastAsiaTheme="minorEastAsia" w:cstheme="minorBidi"/>
          <w:spacing w:val="0"/>
          <w:sz w:val="22"/>
          <w:szCs w:val="22"/>
          <w:lang w:eastAsia="de-CH"/>
        </w:rPr>
      </w:pPr>
      <w:hyperlink w:anchor="_Toc57961014" w:history="1">
        <w:r w:rsidR="003173FB" w:rsidRPr="002C11E4">
          <w:rPr>
            <w:rStyle w:val="Hyperlink"/>
          </w:rPr>
          <w:t>4.2</w:t>
        </w:r>
        <w:r w:rsidR="003173FB">
          <w:rPr>
            <w:rFonts w:eastAsiaTheme="minorEastAsia" w:cstheme="minorBidi"/>
            <w:spacing w:val="0"/>
            <w:sz w:val="22"/>
            <w:szCs w:val="22"/>
            <w:lang w:eastAsia="de-CH"/>
          </w:rPr>
          <w:tab/>
        </w:r>
        <w:r w:rsidR="003173FB" w:rsidRPr="002C11E4">
          <w:rPr>
            <w:rStyle w:val="Hyperlink"/>
          </w:rPr>
          <w:t>Anforderungskatalog</w:t>
        </w:r>
        <w:r w:rsidR="003173FB">
          <w:rPr>
            <w:webHidden/>
          </w:rPr>
          <w:tab/>
        </w:r>
        <w:r w:rsidR="003173FB">
          <w:rPr>
            <w:webHidden/>
          </w:rPr>
          <w:fldChar w:fldCharType="begin"/>
        </w:r>
        <w:r w:rsidR="003173FB">
          <w:rPr>
            <w:webHidden/>
          </w:rPr>
          <w:instrText xml:space="preserve"> PAGEREF _Toc57961014 \h </w:instrText>
        </w:r>
        <w:r w:rsidR="003173FB">
          <w:rPr>
            <w:webHidden/>
          </w:rPr>
        </w:r>
        <w:r w:rsidR="003173FB">
          <w:rPr>
            <w:webHidden/>
          </w:rPr>
          <w:fldChar w:fldCharType="separate"/>
        </w:r>
        <w:r w:rsidR="003173FB">
          <w:rPr>
            <w:webHidden/>
          </w:rPr>
          <w:t>7</w:t>
        </w:r>
        <w:r w:rsidR="003173FB">
          <w:rPr>
            <w:webHidden/>
          </w:rPr>
          <w:fldChar w:fldCharType="end"/>
        </w:r>
      </w:hyperlink>
    </w:p>
    <w:p w14:paraId="70AFA0A9" w14:textId="0BEF1F6A" w:rsidR="003173FB" w:rsidRDefault="002B34BB">
      <w:pPr>
        <w:pStyle w:val="Verzeichnis3"/>
        <w:rPr>
          <w:rFonts w:eastAsiaTheme="minorEastAsia" w:cstheme="minorBidi"/>
          <w:spacing w:val="0"/>
          <w:sz w:val="22"/>
          <w:szCs w:val="22"/>
          <w:lang w:eastAsia="de-CH"/>
        </w:rPr>
      </w:pPr>
      <w:hyperlink w:anchor="_Toc57961015" w:history="1">
        <w:r w:rsidR="003173FB" w:rsidRPr="002C11E4">
          <w:rPr>
            <w:rStyle w:val="Hyperlink"/>
          </w:rPr>
          <w:t>A: Funktionale Anforderungen</w:t>
        </w:r>
        <w:r w:rsidR="003173FB">
          <w:rPr>
            <w:webHidden/>
          </w:rPr>
          <w:tab/>
        </w:r>
        <w:r w:rsidR="003173FB">
          <w:rPr>
            <w:webHidden/>
          </w:rPr>
          <w:fldChar w:fldCharType="begin"/>
        </w:r>
        <w:r w:rsidR="003173FB">
          <w:rPr>
            <w:webHidden/>
          </w:rPr>
          <w:instrText xml:space="preserve"> PAGEREF _Toc57961015 \h </w:instrText>
        </w:r>
        <w:r w:rsidR="003173FB">
          <w:rPr>
            <w:webHidden/>
          </w:rPr>
        </w:r>
        <w:r w:rsidR="003173FB">
          <w:rPr>
            <w:webHidden/>
          </w:rPr>
          <w:fldChar w:fldCharType="separate"/>
        </w:r>
        <w:r w:rsidR="003173FB">
          <w:rPr>
            <w:webHidden/>
          </w:rPr>
          <w:t>7</w:t>
        </w:r>
        <w:r w:rsidR="003173FB">
          <w:rPr>
            <w:webHidden/>
          </w:rPr>
          <w:fldChar w:fldCharType="end"/>
        </w:r>
      </w:hyperlink>
    </w:p>
    <w:p w14:paraId="1CB35A80" w14:textId="36729F99" w:rsidR="003173FB" w:rsidRDefault="002B34BB">
      <w:pPr>
        <w:pStyle w:val="Verzeichnis3"/>
        <w:rPr>
          <w:rFonts w:eastAsiaTheme="minorEastAsia" w:cstheme="minorBidi"/>
          <w:spacing w:val="0"/>
          <w:sz w:val="22"/>
          <w:szCs w:val="22"/>
          <w:lang w:eastAsia="de-CH"/>
        </w:rPr>
      </w:pPr>
      <w:hyperlink w:anchor="_Toc57961016" w:history="1">
        <w:r w:rsidR="003173FB" w:rsidRPr="002C11E4">
          <w:rPr>
            <w:rStyle w:val="Hyperlink"/>
          </w:rPr>
          <w:t>NF: Nichtfunktionale Anforderungen</w:t>
        </w:r>
        <w:r w:rsidR="003173FB">
          <w:rPr>
            <w:webHidden/>
          </w:rPr>
          <w:tab/>
        </w:r>
        <w:r w:rsidR="003173FB">
          <w:rPr>
            <w:webHidden/>
          </w:rPr>
          <w:fldChar w:fldCharType="begin"/>
        </w:r>
        <w:r w:rsidR="003173FB">
          <w:rPr>
            <w:webHidden/>
          </w:rPr>
          <w:instrText xml:space="preserve"> PAGEREF _Toc57961016 \h </w:instrText>
        </w:r>
        <w:r w:rsidR="003173FB">
          <w:rPr>
            <w:webHidden/>
          </w:rPr>
        </w:r>
        <w:r w:rsidR="003173FB">
          <w:rPr>
            <w:webHidden/>
          </w:rPr>
          <w:fldChar w:fldCharType="separate"/>
        </w:r>
        <w:r w:rsidR="003173FB">
          <w:rPr>
            <w:webHidden/>
          </w:rPr>
          <w:t>8</w:t>
        </w:r>
        <w:r w:rsidR="003173FB">
          <w:rPr>
            <w:webHidden/>
          </w:rPr>
          <w:fldChar w:fldCharType="end"/>
        </w:r>
      </w:hyperlink>
    </w:p>
    <w:p w14:paraId="27A39194" w14:textId="2C7B1661" w:rsidR="003173FB" w:rsidRDefault="002B34BB">
      <w:pPr>
        <w:pStyle w:val="Verzeichnis1"/>
        <w:rPr>
          <w:rFonts w:eastAsiaTheme="minorEastAsia" w:cstheme="minorBidi"/>
          <w:spacing w:val="0"/>
          <w:sz w:val="22"/>
          <w:szCs w:val="22"/>
          <w:lang w:eastAsia="de-CH"/>
        </w:rPr>
      </w:pPr>
      <w:hyperlink w:anchor="_Toc57961017" w:history="1">
        <w:r w:rsidR="003173FB" w:rsidRPr="002C11E4">
          <w:rPr>
            <w:rStyle w:val="Hyperlink"/>
          </w:rPr>
          <w:t>5</w:t>
        </w:r>
        <w:r w:rsidR="003173FB">
          <w:rPr>
            <w:rFonts w:eastAsiaTheme="minorEastAsia" w:cstheme="minorBidi"/>
            <w:spacing w:val="0"/>
            <w:sz w:val="22"/>
            <w:szCs w:val="22"/>
            <w:lang w:eastAsia="de-CH"/>
          </w:rPr>
          <w:tab/>
        </w:r>
        <w:r w:rsidR="003173FB" w:rsidRPr="002C11E4">
          <w:rPr>
            <w:rStyle w:val="Hyperlink"/>
          </w:rPr>
          <w:t>Systemablaufmodelle (Aktivitäten)</w:t>
        </w:r>
        <w:r w:rsidR="003173FB">
          <w:rPr>
            <w:webHidden/>
          </w:rPr>
          <w:tab/>
        </w:r>
        <w:r w:rsidR="003173FB">
          <w:rPr>
            <w:webHidden/>
          </w:rPr>
          <w:fldChar w:fldCharType="begin"/>
        </w:r>
        <w:r w:rsidR="003173FB">
          <w:rPr>
            <w:webHidden/>
          </w:rPr>
          <w:instrText xml:space="preserve"> PAGEREF _Toc57961017 \h </w:instrText>
        </w:r>
        <w:r w:rsidR="003173FB">
          <w:rPr>
            <w:webHidden/>
          </w:rPr>
        </w:r>
        <w:r w:rsidR="003173FB">
          <w:rPr>
            <w:webHidden/>
          </w:rPr>
          <w:fldChar w:fldCharType="separate"/>
        </w:r>
        <w:r w:rsidR="003173FB">
          <w:rPr>
            <w:webHidden/>
          </w:rPr>
          <w:t>9</w:t>
        </w:r>
        <w:r w:rsidR="003173FB">
          <w:rPr>
            <w:webHidden/>
          </w:rPr>
          <w:fldChar w:fldCharType="end"/>
        </w:r>
      </w:hyperlink>
    </w:p>
    <w:p w14:paraId="4914B3A1" w14:textId="70F2C468" w:rsidR="003173FB" w:rsidRDefault="002B34BB">
      <w:pPr>
        <w:pStyle w:val="Verzeichnis1"/>
        <w:rPr>
          <w:rFonts w:eastAsiaTheme="minorEastAsia" w:cstheme="minorBidi"/>
          <w:spacing w:val="0"/>
          <w:sz w:val="22"/>
          <w:szCs w:val="22"/>
          <w:lang w:eastAsia="de-CH"/>
        </w:rPr>
      </w:pPr>
      <w:hyperlink w:anchor="_Toc57961018" w:history="1">
        <w:r w:rsidR="003173FB" w:rsidRPr="002C11E4">
          <w:rPr>
            <w:rStyle w:val="Hyperlink"/>
          </w:rPr>
          <w:t>6</w:t>
        </w:r>
        <w:r w:rsidR="003173FB">
          <w:rPr>
            <w:rFonts w:eastAsiaTheme="minorEastAsia" w:cstheme="minorBidi"/>
            <w:spacing w:val="0"/>
            <w:sz w:val="22"/>
            <w:szCs w:val="22"/>
            <w:lang w:eastAsia="de-CH"/>
          </w:rPr>
          <w:tab/>
        </w:r>
        <w:r w:rsidR="003173FB" w:rsidRPr="002C11E4">
          <w:rPr>
            <w:rStyle w:val="Hyperlink"/>
          </w:rPr>
          <w:t>Anhang</w:t>
        </w:r>
        <w:r w:rsidR="003173FB">
          <w:rPr>
            <w:webHidden/>
          </w:rPr>
          <w:tab/>
        </w:r>
        <w:r w:rsidR="003173FB">
          <w:rPr>
            <w:webHidden/>
          </w:rPr>
          <w:fldChar w:fldCharType="begin"/>
        </w:r>
        <w:r w:rsidR="003173FB">
          <w:rPr>
            <w:webHidden/>
          </w:rPr>
          <w:instrText xml:space="preserve"> PAGEREF _Toc57961018 \h </w:instrText>
        </w:r>
        <w:r w:rsidR="003173FB">
          <w:rPr>
            <w:webHidden/>
          </w:rPr>
        </w:r>
        <w:r w:rsidR="003173FB">
          <w:rPr>
            <w:webHidden/>
          </w:rPr>
          <w:fldChar w:fldCharType="separate"/>
        </w:r>
        <w:r w:rsidR="003173FB">
          <w:rPr>
            <w:webHidden/>
          </w:rPr>
          <w:t>10</w:t>
        </w:r>
        <w:r w:rsidR="003173FB">
          <w:rPr>
            <w:webHidden/>
          </w:rPr>
          <w:fldChar w:fldCharType="end"/>
        </w:r>
      </w:hyperlink>
    </w:p>
    <w:p w14:paraId="3A3C11AA" w14:textId="66311D7E" w:rsidR="003173FB" w:rsidRDefault="002B34BB">
      <w:pPr>
        <w:pStyle w:val="Verzeichnis2"/>
        <w:rPr>
          <w:rFonts w:eastAsiaTheme="minorEastAsia" w:cstheme="minorBidi"/>
          <w:spacing w:val="0"/>
          <w:sz w:val="22"/>
          <w:szCs w:val="22"/>
          <w:lang w:eastAsia="de-CH"/>
        </w:rPr>
      </w:pPr>
      <w:hyperlink w:anchor="_Toc57961019" w:history="1">
        <w:r w:rsidR="003173FB" w:rsidRPr="002C11E4">
          <w:rPr>
            <w:rStyle w:val="Hyperlink"/>
          </w:rPr>
          <w:t>6.1</w:t>
        </w:r>
        <w:r w:rsidR="003173FB">
          <w:rPr>
            <w:rFonts w:eastAsiaTheme="minorEastAsia" w:cstheme="minorBidi"/>
            <w:spacing w:val="0"/>
            <w:sz w:val="22"/>
            <w:szCs w:val="22"/>
            <w:lang w:eastAsia="de-CH"/>
          </w:rPr>
          <w:tab/>
        </w:r>
        <w:r w:rsidR="003173FB" w:rsidRPr="002C11E4">
          <w:rPr>
            <w:rStyle w:val="Hyperlink"/>
          </w:rPr>
          <w:t>Termine</w:t>
        </w:r>
        <w:r w:rsidR="003173FB">
          <w:rPr>
            <w:webHidden/>
          </w:rPr>
          <w:tab/>
        </w:r>
        <w:r w:rsidR="003173FB">
          <w:rPr>
            <w:webHidden/>
          </w:rPr>
          <w:fldChar w:fldCharType="begin"/>
        </w:r>
        <w:r w:rsidR="003173FB">
          <w:rPr>
            <w:webHidden/>
          </w:rPr>
          <w:instrText xml:space="preserve"> PAGEREF _Toc57961019 \h </w:instrText>
        </w:r>
        <w:r w:rsidR="003173FB">
          <w:rPr>
            <w:webHidden/>
          </w:rPr>
        </w:r>
        <w:r w:rsidR="003173FB">
          <w:rPr>
            <w:webHidden/>
          </w:rPr>
          <w:fldChar w:fldCharType="separate"/>
        </w:r>
        <w:r w:rsidR="003173FB">
          <w:rPr>
            <w:webHidden/>
          </w:rPr>
          <w:t>10</w:t>
        </w:r>
        <w:r w:rsidR="003173FB">
          <w:rPr>
            <w:webHidden/>
          </w:rPr>
          <w:fldChar w:fldCharType="end"/>
        </w:r>
      </w:hyperlink>
    </w:p>
    <w:p w14:paraId="24A904E9" w14:textId="2D7E68FF" w:rsidR="008D60FE" w:rsidRPr="009B696A" w:rsidRDefault="008D60FE" w:rsidP="008D60FE">
      <w:pPr>
        <w:tabs>
          <w:tab w:val="right" w:leader="dot" w:pos="9267"/>
        </w:tabs>
        <w:spacing w:after="240"/>
      </w:pPr>
      <w:r w:rsidRPr="009B696A">
        <w:fldChar w:fldCharType="end"/>
      </w:r>
    </w:p>
    <w:p w14:paraId="032E32F2" w14:textId="77777777" w:rsidR="008D60FE" w:rsidRPr="009B696A" w:rsidRDefault="008D60FE" w:rsidP="008D60FE">
      <w:pPr>
        <w:spacing w:after="240" w:line="240" w:lineRule="auto"/>
        <w:rPr>
          <w:b/>
          <w:spacing w:val="8"/>
          <w:sz w:val="32"/>
          <w:szCs w:val="32"/>
        </w:rPr>
      </w:pPr>
      <w:r w:rsidRPr="009B696A">
        <w:br w:type="page"/>
      </w:r>
    </w:p>
    <w:p w14:paraId="1E651F4B" w14:textId="77777777" w:rsidR="008D60FE" w:rsidRPr="009B696A" w:rsidRDefault="008D60FE" w:rsidP="003173FB">
      <w:pPr>
        <w:pStyle w:val="berschrift1"/>
      </w:pPr>
      <w:bookmarkStart w:id="0" w:name="_Toc57961002"/>
      <w:r w:rsidRPr="009B696A">
        <w:lastRenderedPageBreak/>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14:paraId="64AD3B70" w14:textId="77777777" w:rsidTr="00BF0B04">
        <w:tc>
          <w:tcPr>
            <w:tcW w:w="1346" w:type="dxa"/>
            <w:shd w:val="clear" w:color="auto" w:fill="D9D9D9" w:themeFill="background1" w:themeFillShade="D9"/>
          </w:tcPr>
          <w:p w14:paraId="286E4EA0" w14:textId="77777777"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14:paraId="2ACB1A75" w14:textId="77777777"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14:paraId="4CC2B52C" w14:textId="77777777" w:rsidR="00035F92" w:rsidRPr="00BF0B04" w:rsidRDefault="00035F92" w:rsidP="009A6440">
            <w:pPr>
              <w:spacing w:after="240"/>
              <w:rPr>
                <w:b/>
                <w:bCs/>
                <w:sz w:val="22"/>
                <w:szCs w:val="22"/>
              </w:rPr>
            </w:pPr>
            <w:r w:rsidRPr="00BF0B04">
              <w:rPr>
                <w:b/>
                <w:bCs/>
                <w:sz w:val="22"/>
                <w:szCs w:val="22"/>
              </w:rPr>
              <w:t>Kommentar</w:t>
            </w:r>
          </w:p>
        </w:tc>
      </w:tr>
      <w:tr w:rsidR="00035F92" w:rsidRPr="009B696A" w14:paraId="074E7166" w14:textId="77777777" w:rsidTr="00BF0B04">
        <w:tc>
          <w:tcPr>
            <w:tcW w:w="1346" w:type="dxa"/>
          </w:tcPr>
          <w:p w14:paraId="64CE2B73" w14:textId="77777777"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89582E">
              <w:rPr>
                <w:noProof/>
                <w:sz w:val="22"/>
                <w:szCs w:val="22"/>
              </w:rPr>
              <w:t>03.12.2020</w:t>
            </w:r>
            <w:r w:rsidRPr="00BF0B04">
              <w:rPr>
                <w:sz w:val="22"/>
                <w:szCs w:val="22"/>
              </w:rPr>
              <w:fldChar w:fldCharType="end"/>
            </w:r>
          </w:p>
        </w:tc>
        <w:tc>
          <w:tcPr>
            <w:tcW w:w="2127" w:type="dxa"/>
          </w:tcPr>
          <w:p w14:paraId="5465CCF8" w14:textId="1CB08B85" w:rsidR="00035F92" w:rsidRPr="00BF0B04" w:rsidRDefault="00E55F17" w:rsidP="009A6440">
            <w:pPr>
              <w:spacing w:after="240"/>
              <w:rPr>
                <w:sz w:val="22"/>
                <w:szCs w:val="22"/>
              </w:rPr>
            </w:pPr>
            <w:r>
              <w:rPr>
                <w:sz w:val="22"/>
                <w:szCs w:val="22"/>
                <w:lang w:eastAsia="en-US"/>
              </w:rPr>
              <w:t>Dominic Camenzind</w:t>
            </w:r>
          </w:p>
        </w:tc>
        <w:tc>
          <w:tcPr>
            <w:tcW w:w="5741" w:type="dxa"/>
          </w:tcPr>
          <w:p w14:paraId="6075190A" w14:textId="67A5ECE3" w:rsidR="00035F92" w:rsidRPr="00BF0B04" w:rsidRDefault="00E55F17" w:rsidP="009A6440">
            <w:pPr>
              <w:spacing w:after="240"/>
              <w:rPr>
                <w:sz w:val="22"/>
                <w:szCs w:val="22"/>
              </w:rPr>
            </w:pPr>
            <w:r>
              <w:rPr>
                <w:sz w:val="22"/>
                <w:szCs w:val="22"/>
              </w:rPr>
              <w:t>Version 1.0 erstellt</w:t>
            </w:r>
            <w:r w:rsidR="00035F92" w:rsidRPr="00BF0B04">
              <w:rPr>
                <w:sz w:val="22"/>
                <w:szCs w:val="22"/>
              </w:rPr>
              <w:t xml:space="preserve"> </w:t>
            </w:r>
          </w:p>
        </w:tc>
      </w:tr>
      <w:tr w:rsidR="00FB7958" w:rsidRPr="009B696A" w14:paraId="0BEFFDE1" w14:textId="77777777" w:rsidTr="00BF0B04">
        <w:tc>
          <w:tcPr>
            <w:tcW w:w="1346" w:type="dxa"/>
          </w:tcPr>
          <w:p w14:paraId="67610495" w14:textId="14EB79D9" w:rsidR="00FB7958" w:rsidRPr="00BF0B04" w:rsidRDefault="003173FB" w:rsidP="009A6440">
            <w:pPr>
              <w:spacing w:after="240"/>
              <w:rPr>
                <w:sz w:val="22"/>
                <w:szCs w:val="22"/>
              </w:rPr>
            </w:pPr>
            <w:r>
              <w:rPr>
                <w:sz w:val="22"/>
                <w:szCs w:val="22"/>
              </w:rPr>
              <w:t>04.12.2020</w:t>
            </w:r>
          </w:p>
        </w:tc>
        <w:tc>
          <w:tcPr>
            <w:tcW w:w="2127" w:type="dxa"/>
          </w:tcPr>
          <w:p w14:paraId="0FF9C09E" w14:textId="0403E3E6" w:rsidR="00FB7958" w:rsidRPr="00BF0B04" w:rsidRDefault="003173FB" w:rsidP="009A6440">
            <w:pPr>
              <w:spacing w:after="240"/>
              <w:rPr>
                <w:sz w:val="22"/>
                <w:szCs w:val="22"/>
              </w:rPr>
            </w:pPr>
            <w:r>
              <w:rPr>
                <w:sz w:val="22"/>
                <w:szCs w:val="22"/>
              </w:rPr>
              <w:t>Dominic Camenzind</w:t>
            </w:r>
          </w:p>
        </w:tc>
        <w:tc>
          <w:tcPr>
            <w:tcW w:w="5741" w:type="dxa"/>
          </w:tcPr>
          <w:p w14:paraId="7B5F23DE" w14:textId="759161C4" w:rsidR="00FB7958" w:rsidRPr="00BF0B04" w:rsidRDefault="003173FB" w:rsidP="009A6440">
            <w:pPr>
              <w:spacing w:after="240"/>
              <w:rPr>
                <w:sz w:val="22"/>
                <w:szCs w:val="22"/>
              </w:rPr>
            </w:pPr>
            <w:r>
              <w:rPr>
                <w:sz w:val="22"/>
                <w:szCs w:val="22"/>
              </w:rPr>
              <w:t>Version 1.0 fertig</w:t>
            </w:r>
          </w:p>
        </w:tc>
      </w:tr>
      <w:tr w:rsidR="00FB7958" w:rsidRPr="009B696A" w14:paraId="7F64F90A" w14:textId="77777777" w:rsidTr="00BF0B04">
        <w:tc>
          <w:tcPr>
            <w:tcW w:w="1346" w:type="dxa"/>
          </w:tcPr>
          <w:p w14:paraId="10EB4887" w14:textId="77777777" w:rsidR="00FB7958" w:rsidRPr="00BF0B04" w:rsidRDefault="00FB7958" w:rsidP="009A6440">
            <w:pPr>
              <w:spacing w:after="240"/>
              <w:rPr>
                <w:sz w:val="22"/>
                <w:szCs w:val="22"/>
              </w:rPr>
            </w:pPr>
          </w:p>
        </w:tc>
        <w:tc>
          <w:tcPr>
            <w:tcW w:w="2127" w:type="dxa"/>
          </w:tcPr>
          <w:p w14:paraId="2D4A27D4" w14:textId="77777777" w:rsidR="00FB7958" w:rsidRPr="00BF0B04" w:rsidRDefault="00FB7958" w:rsidP="009A6440">
            <w:pPr>
              <w:spacing w:after="240"/>
              <w:rPr>
                <w:sz w:val="22"/>
                <w:szCs w:val="22"/>
              </w:rPr>
            </w:pPr>
          </w:p>
        </w:tc>
        <w:tc>
          <w:tcPr>
            <w:tcW w:w="5741" w:type="dxa"/>
          </w:tcPr>
          <w:p w14:paraId="10E6C01E" w14:textId="77777777" w:rsidR="00FB7958" w:rsidRPr="00BF0B04" w:rsidRDefault="00FB7958" w:rsidP="009A6440">
            <w:pPr>
              <w:spacing w:after="240"/>
              <w:rPr>
                <w:sz w:val="22"/>
                <w:szCs w:val="22"/>
              </w:rPr>
            </w:pPr>
          </w:p>
        </w:tc>
      </w:tr>
      <w:tr w:rsidR="00FB7958" w:rsidRPr="009B696A" w14:paraId="777418F3" w14:textId="77777777" w:rsidTr="00BF0B04">
        <w:tc>
          <w:tcPr>
            <w:tcW w:w="1346" w:type="dxa"/>
          </w:tcPr>
          <w:p w14:paraId="5FB2F309" w14:textId="77777777" w:rsidR="00FB7958" w:rsidRPr="00BF0B04" w:rsidRDefault="00FB7958" w:rsidP="009A6440">
            <w:pPr>
              <w:spacing w:after="240"/>
              <w:rPr>
                <w:sz w:val="22"/>
                <w:szCs w:val="22"/>
              </w:rPr>
            </w:pPr>
          </w:p>
        </w:tc>
        <w:tc>
          <w:tcPr>
            <w:tcW w:w="2127" w:type="dxa"/>
          </w:tcPr>
          <w:p w14:paraId="6F228A97" w14:textId="77777777" w:rsidR="00FB7958" w:rsidRPr="00BF0B04" w:rsidRDefault="00FB7958" w:rsidP="009A6440">
            <w:pPr>
              <w:spacing w:after="240"/>
              <w:rPr>
                <w:sz w:val="22"/>
                <w:szCs w:val="22"/>
              </w:rPr>
            </w:pPr>
          </w:p>
        </w:tc>
        <w:tc>
          <w:tcPr>
            <w:tcW w:w="5741" w:type="dxa"/>
          </w:tcPr>
          <w:p w14:paraId="1B2BB965" w14:textId="77777777" w:rsidR="00FB7958" w:rsidRPr="00BF0B04" w:rsidRDefault="00FB7958" w:rsidP="009A6440">
            <w:pPr>
              <w:spacing w:after="240"/>
              <w:rPr>
                <w:sz w:val="22"/>
                <w:szCs w:val="22"/>
              </w:rPr>
            </w:pPr>
          </w:p>
        </w:tc>
      </w:tr>
      <w:tr w:rsidR="00FB7958" w:rsidRPr="009B696A" w14:paraId="7997597A" w14:textId="77777777" w:rsidTr="00BF0B04">
        <w:tc>
          <w:tcPr>
            <w:tcW w:w="1346" w:type="dxa"/>
          </w:tcPr>
          <w:p w14:paraId="3BEE2A7F" w14:textId="77777777" w:rsidR="00FB7958" w:rsidRPr="00BF0B04" w:rsidRDefault="00FB7958" w:rsidP="009A6440">
            <w:pPr>
              <w:spacing w:after="240"/>
              <w:rPr>
                <w:sz w:val="22"/>
                <w:szCs w:val="22"/>
              </w:rPr>
            </w:pPr>
          </w:p>
        </w:tc>
        <w:tc>
          <w:tcPr>
            <w:tcW w:w="2127" w:type="dxa"/>
          </w:tcPr>
          <w:p w14:paraId="3AE12CAB" w14:textId="77777777" w:rsidR="00FB7958" w:rsidRPr="00BF0B04" w:rsidRDefault="00FB7958" w:rsidP="009A6440">
            <w:pPr>
              <w:spacing w:after="240"/>
              <w:rPr>
                <w:sz w:val="22"/>
                <w:szCs w:val="22"/>
              </w:rPr>
            </w:pPr>
          </w:p>
        </w:tc>
        <w:tc>
          <w:tcPr>
            <w:tcW w:w="5741" w:type="dxa"/>
          </w:tcPr>
          <w:p w14:paraId="6B7B707D" w14:textId="77777777" w:rsidR="00FB7958" w:rsidRPr="00BF0B04" w:rsidRDefault="00FB7958" w:rsidP="009A6440">
            <w:pPr>
              <w:spacing w:after="240"/>
              <w:rPr>
                <w:sz w:val="22"/>
                <w:szCs w:val="22"/>
              </w:rPr>
            </w:pPr>
          </w:p>
        </w:tc>
      </w:tr>
      <w:tr w:rsidR="00CD77CF" w:rsidRPr="009B696A" w14:paraId="78E677AB" w14:textId="77777777" w:rsidTr="00BF0B04">
        <w:tc>
          <w:tcPr>
            <w:tcW w:w="1346" w:type="dxa"/>
          </w:tcPr>
          <w:p w14:paraId="3E509714" w14:textId="77777777" w:rsidR="00CD77CF" w:rsidRPr="00BF0B04" w:rsidRDefault="00CD77CF" w:rsidP="009A6440">
            <w:pPr>
              <w:spacing w:after="240"/>
              <w:rPr>
                <w:sz w:val="22"/>
                <w:szCs w:val="22"/>
              </w:rPr>
            </w:pPr>
          </w:p>
        </w:tc>
        <w:tc>
          <w:tcPr>
            <w:tcW w:w="2127" w:type="dxa"/>
          </w:tcPr>
          <w:p w14:paraId="34C0BA8D" w14:textId="77777777" w:rsidR="00CD77CF" w:rsidRPr="00BF0B04" w:rsidRDefault="00CD77CF" w:rsidP="009A6440">
            <w:pPr>
              <w:spacing w:after="240"/>
              <w:rPr>
                <w:sz w:val="22"/>
                <w:szCs w:val="22"/>
              </w:rPr>
            </w:pPr>
          </w:p>
        </w:tc>
        <w:tc>
          <w:tcPr>
            <w:tcW w:w="5741" w:type="dxa"/>
          </w:tcPr>
          <w:p w14:paraId="60C1765B" w14:textId="77777777" w:rsidR="00CD77CF" w:rsidRPr="00BF0B04" w:rsidRDefault="00CD77CF" w:rsidP="009A6440">
            <w:pPr>
              <w:spacing w:after="240"/>
              <w:rPr>
                <w:sz w:val="22"/>
                <w:szCs w:val="22"/>
              </w:rPr>
            </w:pPr>
          </w:p>
        </w:tc>
      </w:tr>
      <w:tr w:rsidR="00CD77CF" w:rsidRPr="009B696A" w14:paraId="3086EFF3" w14:textId="77777777" w:rsidTr="00BF0B04">
        <w:tc>
          <w:tcPr>
            <w:tcW w:w="1346" w:type="dxa"/>
          </w:tcPr>
          <w:p w14:paraId="3C89C991" w14:textId="77777777" w:rsidR="00CD77CF" w:rsidRPr="00BF0B04" w:rsidRDefault="00CD77CF" w:rsidP="009A6440">
            <w:pPr>
              <w:spacing w:after="240"/>
              <w:rPr>
                <w:sz w:val="22"/>
                <w:szCs w:val="22"/>
              </w:rPr>
            </w:pPr>
          </w:p>
        </w:tc>
        <w:tc>
          <w:tcPr>
            <w:tcW w:w="2127" w:type="dxa"/>
          </w:tcPr>
          <w:p w14:paraId="0D068FA1" w14:textId="77777777" w:rsidR="00CD77CF" w:rsidRPr="00BF0B04" w:rsidRDefault="00CD77CF" w:rsidP="009A6440">
            <w:pPr>
              <w:spacing w:after="240"/>
              <w:rPr>
                <w:sz w:val="22"/>
                <w:szCs w:val="22"/>
              </w:rPr>
            </w:pPr>
          </w:p>
        </w:tc>
        <w:tc>
          <w:tcPr>
            <w:tcW w:w="5741" w:type="dxa"/>
          </w:tcPr>
          <w:p w14:paraId="4FC0BFB2" w14:textId="77777777" w:rsidR="00CD77CF" w:rsidRPr="00BF0B04" w:rsidRDefault="00CD77CF" w:rsidP="009A6440">
            <w:pPr>
              <w:spacing w:after="240"/>
              <w:rPr>
                <w:sz w:val="22"/>
                <w:szCs w:val="22"/>
              </w:rPr>
            </w:pPr>
          </w:p>
        </w:tc>
      </w:tr>
      <w:tr w:rsidR="00CD77CF" w:rsidRPr="009B696A" w14:paraId="491431BF" w14:textId="77777777" w:rsidTr="00BF0B04">
        <w:tc>
          <w:tcPr>
            <w:tcW w:w="1346" w:type="dxa"/>
          </w:tcPr>
          <w:p w14:paraId="43B0006A" w14:textId="77777777" w:rsidR="00CD77CF" w:rsidRPr="00BF0B04" w:rsidRDefault="00CD77CF" w:rsidP="009A6440">
            <w:pPr>
              <w:spacing w:after="240"/>
              <w:rPr>
                <w:sz w:val="22"/>
                <w:szCs w:val="22"/>
              </w:rPr>
            </w:pPr>
          </w:p>
        </w:tc>
        <w:tc>
          <w:tcPr>
            <w:tcW w:w="2127" w:type="dxa"/>
          </w:tcPr>
          <w:p w14:paraId="520CB2C1" w14:textId="77777777" w:rsidR="00CD77CF" w:rsidRPr="00BF0B04" w:rsidRDefault="00CD77CF" w:rsidP="009A6440">
            <w:pPr>
              <w:spacing w:after="240"/>
              <w:rPr>
                <w:sz w:val="22"/>
                <w:szCs w:val="22"/>
              </w:rPr>
            </w:pPr>
          </w:p>
        </w:tc>
        <w:tc>
          <w:tcPr>
            <w:tcW w:w="5741" w:type="dxa"/>
          </w:tcPr>
          <w:p w14:paraId="4C32848F" w14:textId="77777777" w:rsidR="00CD77CF" w:rsidRPr="00BF0B04" w:rsidRDefault="00CD77CF" w:rsidP="009A6440">
            <w:pPr>
              <w:spacing w:after="240"/>
              <w:rPr>
                <w:sz w:val="22"/>
                <w:szCs w:val="22"/>
              </w:rPr>
            </w:pPr>
          </w:p>
        </w:tc>
      </w:tr>
      <w:tr w:rsidR="00CD77CF" w:rsidRPr="009B696A" w14:paraId="43F6A951" w14:textId="77777777" w:rsidTr="00BF0B04">
        <w:tc>
          <w:tcPr>
            <w:tcW w:w="1346" w:type="dxa"/>
          </w:tcPr>
          <w:p w14:paraId="26C55763" w14:textId="77777777" w:rsidR="00CD77CF" w:rsidRPr="00BF0B04" w:rsidRDefault="00CD77CF" w:rsidP="009A6440">
            <w:pPr>
              <w:spacing w:after="240"/>
              <w:rPr>
                <w:sz w:val="22"/>
                <w:szCs w:val="22"/>
              </w:rPr>
            </w:pPr>
          </w:p>
        </w:tc>
        <w:tc>
          <w:tcPr>
            <w:tcW w:w="2127" w:type="dxa"/>
          </w:tcPr>
          <w:p w14:paraId="7BB63320" w14:textId="77777777" w:rsidR="00CD77CF" w:rsidRPr="00BF0B04" w:rsidRDefault="00CD77CF" w:rsidP="009A6440">
            <w:pPr>
              <w:spacing w:after="240"/>
              <w:rPr>
                <w:sz w:val="22"/>
                <w:szCs w:val="22"/>
              </w:rPr>
            </w:pPr>
          </w:p>
        </w:tc>
        <w:tc>
          <w:tcPr>
            <w:tcW w:w="5741" w:type="dxa"/>
          </w:tcPr>
          <w:p w14:paraId="17D43B61" w14:textId="77777777" w:rsidR="00CD77CF" w:rsidRPr="00BF0B04" w:rsidRDefault="00CD77CF" w:rsidP="009A6440">
            <w:pPr>
              <w:spacing w:after="240"/>
              <w:rPr>
                <w:sz w:val="22"/>
                <w:szCs w:val="22"/>
              </w:rPr>
            </w:pPr>
          </w:p>
        </w:tc>
      </w:tr>
      <w:tr w:rsidR="00FB7958" w:rsidRPr="009B696A" w14:paraId="0212344C" w14:textId="77777777" w:rsidTr="00BF0B04">
        <w:tc>
          <w:tcPr>
            <w:tcW w:w="1346" w:type="dxa"/>
          </w:tcPr>
          <w:p w14:paraId="68CA614A" w14:textId="77777777" w:rsidR="00FB7958" w:rsidRPr="00BF0B04" w:rsidRDefault="00FB7958" w:rsidP="009A6440">
            <w:pPr>
              <w:spacing w:after="240"/>
              <w:rPr>
                <w:sz w:val="22"/>
                <w:szCs w:val="22"/>
              </w:rPr>
            </w:pPr>
          </w:p>
        </w:tc>
        <w:tc>
          <w:tcPr>
            <w:tcW w:w="2127" w:type="dxa"/>
          </w:tcPr>
          <w:p w14:paraId="37033E0F" w14:textId="77777777" w:rsidR="00FB7958" w:rsidRPr="00BF0B04" w:rsidRDefault="00FB7958" w:rsidP="009A6440">
            <w:pPr>
              <w:spacing w:after="240"/>
              <w:rPr>
                <w:sz w:val="22"/>
                <w:szCs w:val="22"/>
              </w:rPr>
            </w:pPr>
          </w:p>
        </w:tc>
        <w:tc>
          <w:tcPr>
            <w:tcW w:w="5741" w:type="dxa"/>
          </w:tcPr>
          <w:p w14:paraId="127087B0" w14:textId="77777777" w:rsidR="00FB7958" w:rsidRPr="00BF0B04" w:rsidRDefault="00FB7958" w:rsidP="009A6440">
            <w:pPr>
              <w:spacing w:after="240"/>
              <w:rPr>
                <w:sz w:val="22"/>
                <w:szCs w:val="22"/>
              </w:rPr>
            </w:pPr>
          </w:p>
        </w:tc>
      </w:tr>
    </w:tbl>
    <w:p w14:paraId="0F6CF46B" w14:textId="77777777" w:rsidR="008D60FE" w:rsidRPr="009B696A" w:rsidRDefault="008D60FE" w:rsidP="008D60FE">
      <w:pPr>
        <w:spacing w:after="240"/>
      </w:pPr>
    </w:p>
    <w:p w14:paraId="61E9782D" w14:textId="77777777" w:rsidR="009A6440" w:rsidRPr="009B696A" w:rsidRDefault="008D60FE" w:rsidP="003173FB">
      <w:pPr>
        <w:pStyle w:val="berschrift1"/>
      </w:pPr>
      <w:r w:rsidRPr="009B696A">
        <w:br w:type="page"/>
      </w:r>
      <w:bookmarkStart w:id="1" w:name="_Toc57961003"/>
      <w:r w:rsidR="00A37599" w:rsidRPr="009B696A">
        <w:lastRenderedPageBreak/>
        <w:t>Einleitung</w:t>
      </w:r>
      <w:bookmarkEnd w:id="1"/>
      <w:r w:rsidR="009A6440" w:rsidRPr="009B696A">
        <w:t xml:space="preserve"> </w:t>
      </w:r>
    </w:p>
    <w:p w14:paraId="54B435E1" w14:textId="77777777" w:rsidR="00A37599" w:rsidRPr="009B696A" w:rsidRDefault="00A37599" w:rsidP="003173FB">
      <w:pPr>
        <w:pStyle w:val="berschrift2"/>
      </w:pPr>
      <w:bookmarkStart w:id="2" w:name="_Toc57961004"/>
      <w:r w:rsidRPr="009B696A">
        <w:t>Systemidee</w:t>
      </w:r>
      <w:bookmarkEnd w:id="2"/>
      <w:r w:rsidRPr="009B696A">
        <w:t xml:space="preserve"> </w:t>
      </w:r>
    </w:p>
    <w:p w14:paraId="70F6EAD1" w14:textId="6014034A" w:rsidR="004A1301" w:rsidRDefault="004A1301" w:rsidP="001F30FE">
      <w:pPr>
        <w:rPr>
          <w:color w:val="000000" w:themeColor="text1"/>
        </w:rPr>
      </w:pPr>
      <w:r>
        <w:rPr>
          <w:color w:val="000000" w:themeColor="text1"/>
        </w:rPr>
        <w:t>Ich mache ein Überwachungskamera-System.</w:t>
      </w:r>
    </w:p>
    <w:p w14:paraId="7ACF2132" w14:textId="5DE4FD65" w:rsidR="004A1301" w:rsidRDefault="004A1301" w:rsidP="001F30FE">
      <w:pPr>
        <w:rPr>
          <w:color w:val="000000" w:themeColor="text1"/>
        </w:rPr>
      </w:pPr>
      <w:r>
        <w:rPr>
          <w:color w:val="000000" w:themeColor="text1"/>
        </w:rPr>
        <w:t>Es soll automatisch, wenn eine Bewegung durch den Bewegungsmelder entdeckt wurde, ein Foto geschossen werden.</w:t>
      </w:r>
    </w:p>
    <w:p w14:paraId="34D9EBC0" w14:textId="30C20E3D" w:rsidR="004A1301" w:rsidRDefault="004A1301" w:rsidP="001F30FE">
      <w:pPr>
        <w:rPr>
          <w:color w:val="000000" w:themeColor="text1"/>
        </w:rPr>
      </w:pPr>
      <w:r>
        <w:rPr>
          <w:color w:val="000000" w:themeColor="text1"/>
        </w:rPr>
        <w:t>Das geschossene Foto soll per E-Mail an den Nutzer gesendet werden.</w:t>
      </w:r>
    </w:p>
    <w:p w14:paraId="1FA904B7" w14:textId="4523DA20" w:rsidR="004A1301" w:rsidRDefault="002C6E2A" w:rsidP="001F30FE">
      <w:pPr>
        <w:rPr>
          <w:color w:val="000000" w:themeColor="text1"/>
        </w:rPr>
      </w:pPr>
      <w:r>
        <w:rPr>
          <w:color w:val="000000" w:themeColor="text1"/>
        </w:rPr>
        <w:t>Ich möchte ein Programm haben, in dem ich meine E-Mail angeben kann, damit sie benutzt wird.</w:t>
      </w:r>
    </w:p>
    <w:p w14:paraId="0B73C928" w14:textId="41368366" w:rsidR="002C6E2A" w:rsidRPr="004A1301" w:rsidRDefault="002C6E2A" w:rsidP="001F30FE">
      <w:pPr>
        <w:rPr>
          <w:color w:val="000000" w:themeColor="text1"/>
        </w:rPr>
      </w:pPr>
      <w:r>
        <w:rPr>
          <w:color w:val="000000" w:themeColor="text1"/>
        </w:rPr>
        <w:t xml:space="preserve">Die Bilder und die </w:t>
      </w:r>
      <w:proofErr w:type="gramStart"/>
      <w:r>
        <w:rPr>
          <w:color w:val="000000" w:themeColor="text1"/>
        </w:rPr>
        <w:t>E-Mail Adressen</w:t>
      </w:r>
      <w:proofErr w:type="gramEnd"/>
      <w:r>
        <w:rPr>
          <w:color w:val="000000" w:themeColor="text1"/>
        </w:rPr>
        <w:t xml:space="preserve"> sollen in einer Datenbank gespeichert werden.</w:t>
      </w:r>
    </w:p>
    <w:p w14:paraId="0A8BAE56" w14:textId="77777777" w:rsidR="00AB6944" w:rsidRDefault="00AB6944" w:rsidP="003173FB">
      <w:pPr>
        <w:pStyle w:val="berschrift2"/>
      </w:pPr>
      <w:bookmarkStart w:id="3" w:name="_Toc57961006"/>
      <w:bookmarkStart w:id="4" w:name="_Toc532606805"/>
      <w:bookmarkStart w:id="5" w:name="_Toc17635189"/>
      <w:r>
        <w:t>Management Summary</w:t>
      </w:r>
      <w:bookmarkEnd w:id="3"/>
      <w:r>
        <w:t xml:space="preserve">  </w:t>
      </w:r>
    </w:p>
    <w:p w14:paraId="2BABC8AC" w14:textId="77777777" w:rsidR="00AB6944" w:rsidRPr="00AB6944" w:rsidRDefault="00F43770" w:rsidP="00AB6944">
      <w:proofErr w:type="spellStart"/>
      <w:r>
        <w:rPr>
          <w:color w:val="FF0000"/>
        </w:rPr>
        <w:t>todo</w:t>
      </w:r>
      <w:proofErr w:type="spellEnd"/>
      <w:r w:rsidR="00AB6944" w:rsidRPr="005673DF">
        <w:rPr>
          <w:color w:val="FF0000"/>
        </w:rPr>
        <w:t xml:space="preserve"> </w:t>
      </w:r>
      <w:r w:rsidR="00AB6944" w:rsidRPr="009B696A">
        <w:t xml:space="preserve">Eine </w:t>
      </w:r>
      <w:r w:rsidR="00001A4D">
        <w:t xml:space="preserve">mehr oder weniger ausführliche </w:t>
      </w:r>
      <w:r w:rsidR="00AB6944" w:rsidRPr="009B696A">
        <w:t>Beschreibung des Projektes, so dass auch ein Nicht-Informatiker versteht, um was es bei dem Projekt geht</w:t>
      </w:r>
      <w:r w:rsidR="00001A4D">
        <w:t>.</w:t>
      </w:r>
    </w:p>
    <w:p w14:paraId="783E477F" w14:textId="77777777" w:rsidR="004B6ED9" w:rsidRPr="009B696A" w:rsidRDefault="004B6ED9" w:rsidP="003173FB">
      <w:pPr>
        <w:pStyle w:val="berschrift2"/>
      </w:pPr>
      <w:bookmarkStart w:id="6" w:name="_Toc57961007"/>
      <w:r w:rsidRPr="009B696A">
        <w:t>Projektteam</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14:paraId="0E734E14" w14:textId="77777777" w:rsidTr="00966ED5">
        <w:trPr>
          <w:trHeight w:val="397"/>
        </w:trPr>
        <w:tc>
          <w:tcPr>
            <w:tcW w:w="2122" w:type="dxa"/>
            <w:shd w:val="clear" w:color="auto" w:fill="D9D9D9" w:themeFill="background1" w:themeFillShade="D9"/>
          </w:tcPr>
          <w:p w14:paraId="0849CB40" w14:textId="77777777" w:rsidR="00BA49FD" w:rsidRPr="00BF0B04" w:rsidRDefault="00BA49FD" w:rsidP="009A6440">
            <w:pPr>
              <w:spacing w:after="240"/>
              <w:rPr>
                <w:b/>
                <w:bCs/>
                <w:sz w:val="22"/>
                <w:szCs w:val="22"/>
              </w:rPr>
            </w:pPr>
            <w:bookmarkStart w:id="7" w:name="_Toc532606802"/>
            <w:bookmarkStart w:id="8" w:name="_Toc17635196"/>
            <w:r w:rsidRPr="00BF0B04">
              <w:rPr>
                <w:b/>
                <w:bCs/>
                <w:sz w:val="22"/>
                <w:szCs w:val="22"/>
              </w:rPr>
              <w:t>Name</w:t>
            </w:r>
          </w:p>
        </w:tc>
        <w:tc>
          <w:tcPr>
            <w:tcW w:w="850" w:type="dxa"/>
            <w:shd w:val="clear" w:color="auto" w:fill="D9D9D9" w:themeFill="background1" w:themeFillShade="D9"/>
          </w:tcPr>
          <w:p w14:paraId="12071053" w14:textId="77777777"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14:paraId="3409EADD" w14:textId="77777777"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14:paraId="7B83E84A" w14:textId="77777777" w:rsidR="00BA49FD" w:rsidRPr="00BF0B04" w:rsidRDefault="00BA49FD" w:rsidP="009A6440">
            <w:pPr>
              <w:spacing w:after="240"/>
              <w:rPr>
                <w:b/>
                <w:bCs/>
                <w:sz w:val="22"/>
                <w:szCs w:val="22"/>
              </w:rPr>
            </w:pPr>
            <w:r w:rsidRPr="00BF0B04">
              <w:rPr>
                <w:b/>
                <w:bCs/>
                <w:sz w:val="22"/>
                <w:szCs w:val="22"/>
              </w:rPr>
              <w:t>Kontakt (Telefon, Mail...)</w:t>
            </w:r>
          </w:p>
        </w:tc>
      </w:tr>
      <w:tr w:rsidR="00BA49FD" w:rsidRPr="009B696A" w14:paraId="58D58443" w14:textId="77777777" w:rsidTr="00966ED5">
        <w:tc>
          <w:tcPr>
            <w:tcW w:w="2122" w:type="dxa"/>
          </w:tcPr>
          <w:p w14:paraId="78871E05" w14:textId="77777777" w:rsidR="00BA49FD" w:rsidRPr="00BF0B04" w:rsidRDefault="00BA49FD" w:rsidP="009A6440">
            <w:pPr>
              <w:spacing w:after="240"/>
              <w:rPr>
                <w:sz w:val="22"/>
                <w:szCs w:val="22"/>
              </w:rPr>
            </w:pPr>
            <w:r w:rsidRPr="00BF0B04">
              <w:rPr>
                <w:sz w:val="22"/>
                <w:szCs w:val="22"/>
              </w:rPr>
              <w:t>Urs Nussbaumer</w:t>
            </w:r>
          </w:p>
        </w:tc>
        <w:tc>
          <w:tcPr>
            <w:tcW w:w="850" w:type="dxa"/>
          </w:tcPr>
          <w:p w14:paraId="72978DF7" w14:textId="77777777"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14:paraId="3B2E2927" w14:textId="77777777" w:rsidR="00BA49FD" w:rsidRPr="00BF0B04" w:rsidRDefault="00BA49FD" w:rsidP="009A6440">
            <w:pPr>
              <w:spacing w:after="240"/>
              <w:rPr>
                <w:sz w:val="22"/>
                <w:szCs w:val="22"/>
              </w:rPr>
            </w:pPr>
            <w:r w:rsidRPr="00BF0B04">
              <w:rPr>
                <w:sz w:val="22"/>
                <w:szCs w:val="22"/>
              </w:rPr>
              <w:t>Projektleiter</w:t>
            </w:r>
          </w:p>
        </w:tc>
        <w:tc>
          <w:tcPr>
            <w:tcW w:w="3395" w:type="dxa"/>
          </w:tcPr>
          <w:p w14:paraId="74ED90B6" w14:textId="77777777"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14:paraId="58350934" w14:textId="77777777" w:rsidTr="00966ED5">
        <w:tc>
          <w:tcPr>
            <w:tcW w:w="2122" w:type="dxa"/>
          </w:tcPr>
          <w:p w14:paraId="123FD8C8" w14:textId="62FDB45F" w:rsidR="00D55297" w:rsidRPr="00BF0B04" w:rsidRDefault="007F31A4" w:rsidP="009A6440">
            <w:pPr>
              <w:spacing w:after="240"/>
              <w:rPr>
                <w:sz w:val="22"/>
                <w:szCs w:val="22"/>
              </w:rPr>
            </w:pPr>
            <w:r>
              <w:rPr>
                <w:sz w:val="22"/>
                <w:szCs w:val="22"/>
              </w:rPr>
              <w:t>Dominic Camenzind</w:t>
            </w:r>
          </w:p>
        </w:tc>
        <w:tc>
          <w:tcPr>
            <w:tcW w:w="850" w:type="dxa"/>
          </w:tcPr>
          <w:p w14:paraId="366C2D59" w14:textId="47B9AB5F" w:rsidR="00D55297" w:rsidRPr="00BF0B04" w:rsidRDefault="00B65FB4" w:rsidP="009A6440">
            <w:pPr>
              <w:spacing w:after="240"/>
              <w:rPr>
                <w:sz w:val="22"/>
                <w:szCs w:val="22"/>
              </w:rPr>
            </w:pPr>
            <w:proofErr w:type="spellStart"/>
            <w:r>
              <w:rPr>
                <w:sz w:val="22"/>
                <w:szCs w:val="22"/>
              </w:rPr>
              <w:t>c</w:t>
            </w:r>
            <w:r w:rsidR="007F31A4">
              <w:rPr>
                <w:sz w:val="22"/>
                <w:szCs w:val="22"/>
              </w:rPr>
              <w:t>ad</w:t>
            </w:r>
            <w:proofErr w:type="spellEnd"/>
          </w:p>
        </w:tc>
        <w:tc>
          <w:tcPr>
            <w:tcW w:w="2977" w:type="dxa"/>
          </w:tcPr>
          <w:p w14:paraId="6F148E1D" w14:textId="0D29C04F" w:rsidR="00D55297" w:rsidRPr="00BF0B04" w:rsidRDefault="007F31A4" w:rsidP="009A6440">
            <w:pPr>
              <w:spacing w:after="240"/>
              <w:rPr>
                <w:sz w:val="22"/>
                <w:szCs w:val="22"/>
              </w:rPr>
            </w:pPr>
            <w:r>
              <w:rPr>
                <w:sz w:val="22"/>
                <w:szCs w:val="22"/>
              </w:rPr>
              <w:t>Projekt-manager/ -planer/ -tester/ -</w:t>
            </w:r>
            <w:proofErr w:type="spellStart"/>
            <w:r>
              <w:rPr>
                <w:sz w:val="22"/>
                <w:szCs w:val="22"/>
              </w:rPr>
              <w:t>realisierer</w:t>
            </w:r>
            <w:proofErr w:type="spellEnd"/>
          </w:p>
        </w:tc>
        <w:tc>
          <w:tcPr>
            <w:tcW w:w="3395" w:type="dxa"/>
          </w:tcPr>
          <w:p w14:paraId="029CE620" w14:textId="5C86CB1F" w:rsidR="007F31A4" w:rsidRPr="00BF0B04" w:rsidRDefault="007F31A4" w:rsidP="009A6440">
            <w:pPr>
              <w:spacing w:after="240"/>
              <w:rPr>
                <w:sz w:val="22"/>
                <w:szCs w:val="22"/>
              </w:rPr>
            </w:pPr>
            <w:r>
              <w:rPr>
                <w:sz w:val="22"/>
                <w:szCs w:val="22"/>
              </w:rPr>
              <w:t xml:space="preserve">079 723 88 24 </w:t>
            </w:r>
            <w:r>
              <w:rPr>
                <w:sz w:val="22"/>
                <w:szCs w:val="22"/>
              </w:rPr>
              <w:tab/>
            </w:r>
            <w:r>
              <w:rPr>
                <w:sz w:val="22"/>
                <w:szCs w:val="22"/>
              </w:rPr>
              <w:tab/>
            </w:r>
            <w:r>
              <w:rPr>
                <w:sz w:val="22"/>
                <w:szCs w:val="22"/>
              </w:rPr>
              <w:tab/>
              <w:t xml:space="preserve">           camenzind.dominic5@gmail.com</w:t>
            </w:r>
          </w:p>
        </w:tc>
      </w:tr>
      <w:tr w:rsidR="00D55297" w:rsidRPr="009B696A" w14:paraId="3D82C531" w14:textId="77777777" w:rsidTr="00966ED5">
        <w:tc>
          <w:tcPr>
            <w:tcW w:w="2122" w:type="dxa"/>
          </w:tcPr>
          <w:p w14:paraId="05AEF6D9" w14:textId="77777777" w:rsidR="00D55297" w:rsidRPr="00BF0B04" w:rsidRDefault="00D55297" w:rsidP="009A6440">
            <w:pPr>
              <w:spacing w:after="240"/>
              <w:rPr>
                <w:sz w:val="22"/>
                <w:szCs w:val="22"/>
              </w:rPr>
            </w:pPr>
          </w:p>
        </w:tc>
        <w:tc>
          <w:tcPr>
            <w:tcW w:w="850" w:type="dxa"/>
          </w:tcPr>
          <w:p w14:paraId="24409CFA" w14:textId="77777777" w:rsidR="00D55297" w:rsidRPr="00BF0B04" w:rsidRDefault="00D55297" w:rsidP="009A6440">
            <w:pPr>
              <w:spacing w:after="240"/>
              <w:rPr>
                <w:sz w:val="22"/>
                <w:szCs w:val="22"/>
              </w:rPr>
            </w:pPr>
          </w:p>
        </w:tc>
        <w:tc>
          <w:tcPr>
            <w:tcW w:w="2977" w:type="dxa"/>
          </w:tcPr>
          <w:p w14:paraId="5DD2FADC" w14:textId="77777777" w:rsidR="00D55297" w:rsidRPr="00BF0B04" w:rsidRDefault="00D55297" w:rsidP="009A6440">
            <w:pPr>
              <w:spacing w:after="240"/>
              <w:rPr>
                <w:sz w:val="22"/>
                <w:szCs w:val="22"/>
              </w:rPr>
            </w:pPr>
          </w:p>
        </w:tc>
        <w:tc>
          <w:tcPr>
            <w:tcW w:w="3395" w:type="dxa"/>
          </w:tcPr>
          <w:p w14:paraId="01EEB42D" w14:textId="77777777" w:rsidR="00D55297" w:rsidRPr="00BF0B04" w:rsidRDefault="00D55297" w:rsidP="009A6440">
            <w:pPr>
              <w:spacing w:after="240"/>
              <w:rPr>
                <w:sz w:val="22"/>
                <w:szCs w:val="22"/>
              </w:rPr>
            </w:pPr>
          </w:p>
        </w:tc>
      </w:tr>
      <w:tr w:rsidR="00BA49FD" w:rsidRPr="009B696A" w14:paraId="78C3065C" w14:textId="77777777" w:rsidTr="00966ED5">
        <w:tc>
          <w:tcPr>
            <w:tcW w:w="2122" w:type="dxa"/>
          </w:tcPr>
          <w:p w14:paraId="5CD3AE09" w14:textId="77777777" w:rsidR="00BA49FD" w:rsidRPr="00BF0B04" w:rsidRDefault="00BA49FD" w:rsidP="009A6440">
            <w:pPr>
              <w:spacing w:after="240"/>
              <w:rPr>
                <w:sz w:val="22"/>
                <w:szCs w:val="22"/>
              </w:rPr>
            </w:pPr>
          </w:p>
        </w:tc>
        <w:tc>
          <w:tcPr>
            <w:tcW w:w="850" w:type="dxa"/>
          </w:tcPr>
          <w:p w14:paraId="3FC879D1" w14:textId="77777777" w:rsidR="00BA49FD" w:rsidRPr="00BF0B04" w:rsidRDefault="00BA49FD" w:rsidP="009A6440">
            <w:pPr>
              <w:spacing w:after="240"/>
              <w:rPr>
                <w:sz w:val="22"/>
                <w:szCs w:val="22"/>
              </w:rPr>
            </w:pPr>
          </w:p>
        </w:tc>
        <w:tc>
          <w:tcPr>
            <w:tcW w:w="2977" w:type="dxa"/>
          </w:tcPr>
          <w:p w14:paraId="08F62C02" w14:textId="77777777" w:rsidR="00BA49FD" w:rsidRPr="00BF0B04" w:rsidRDefault="00BA49FD" w:rsidP="009A6440">
            <w:pPr>
              <w:spacing w:after="240"/>
              <w:rPr>
                <w:sz w:val="22"/>
                <w:szCs w:val="22"/>
              </w:rPr>
            </w:pPr>
          </w:p>
        </w:tc>
        <w:tc>
          <w:tcPr>
            <w:tcW w:w="3395" w:type="dxa"/>
          </w:tcPr>
          <w:p w14:paraId="6702FD79" w14:textId="77777777" w:rsidR="00BA49FD" w:rsidRPr="00BF0B04" w:rsidRDefault="00BA49FD" w:rsidP="009A6440">
            <w:pPr>
              <w:spacing w:after="240"/>
              <w:rPr>
                <w:sz w:val="22"/>
                <w:szCs w:val="22"/>
              </w:rPr>
            </w:pPr>
          </w:p>
        </w:tc>
      </w:tr>
    </w:tbl>
    <w:p w14:paraId="6CD7FDD7" w14:textId="77777777" w:rsidR="008D60FE" w:rsidRPr="009B696A" w:rsidRDefault="008D60FE" w:rsidP="003173FB">
      <w:pPr>
        <w:pStyle w:val="berschrift2"/>
      </w:pPr>
      <w:bookmarkStart w:id="9" w:name="_Toc532606808"/>
      <w:bookmarkStart w:id="10" w:name="_Toc17635192"/>
      <w:bookmarkStart w:id="11" w:name="_Toc57961008"/>
      <w:bookmarkStart w:id="12" w:name="_Toc17635194"/>
      <w:bookmarkStart w:id="13" w:name="_Toc532181723"/>
      <w:bookmarkEnd w:id="4"/>
      <w:bookmarkEnd w:id="5"/>
      <w:bookmarkEnd w:id="7"/>
      <w:bookmarkEnd w:id="8"/>
      <w:r w:rsidRPr="009B696A">
        <w:t>Glossar</w:t>
      </w:r>
      <w:bookmarkEnd w:id="9"/>
      <w:bookmarkEnd w:id="10"/>
      <w:bookmarkEnd w:id="11"/>
      <w:r w:rsidR="00100698" w:rsidRPr="009B696A">
        <w:t xml:space="preserve"> </w:t>
      </w:r>
    </w:p>
    <w:p w14:paraId="35321C37" w14:textId="77777777" w:rsidR="008D60FE" w:rsidRPr="009B696A" w:rsidRDefault="005C72B5" w:rsidP="008D60FE">
      <w:pPr>
        <w:spacing w:after="240"/>
        <w:rPr>
          <w:vanish/>
        </w:rPr>
      </w:pPr>
      <w:r>
        <w:rPr>
          <w:vanish/>
        </w:rPr>
        <w:t>Die</w:t>
      </w:r>
      <w:r w:rsidR="008D60FE" w:rsidRPr="009B696A">
        <w:rPr>
          <w:vanish/>
        </w:rPr>
        <w:t xml:space="preserv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14:paraId="404BB63F" w14:textId="77777777" w:rsidTr="00966ED5">
        <w:trPr>
          <w:trHeight w:val="397"/>
        </w:trPr>
        <w:tc>
          <w:tcPr>
            <w:tcW w:w="2122" w:type="dxa"/>
            <w:shd w:val="clear" w:color="auto" w:fill="D9D9D9" w:themeFill="background1" w:themeFillShade="D9"/>
          </w:tcPr>
          <w:p w14:paraId="5E712E3D" w14:textId="77777777"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14:paraId="3707C635" w14:textId="77777777" w:rsidR="008D60FE" w:rsidRPr="00BF0B04" w:rsidRDefault="008D60FE" w:rsidP="009A6440">
            <w:pPr>
              <w:spacing w:after="240"/>
              <w:rPr>
                <w:b/>
                <w:bCs/>
                <w:sz w:val="22"/>
                <w:szCs w:val="22"/>
              </w:rPr>
            </w:pPr>
            <w:r w:rsidRPr="00BF0B04">
              <w:rPr>
                <w:b/>
                <w:bCs/>
                <w:sz w:val="22"/>
                <w:szCs w:val="22"/>
              </w:rPr>
              <w:t>Beschreibung</w:t>
            </w:r>
          </w:p>
        </w:tc>
      </w:tr>
      <w:tr w:rsidR="008D60FE" w:rsidRPr="009B696A" w14:paraId="71B6B15C" w14:textId="77777777" w:rsidTr="00966ED5">
        <w:tc>
          <w:tcPr>
            <w:tcW w:w="2122" w:type="dxa"/>
          </w:tcPr>
          <w:p w14:paraId="339B644E" w14:textId="4696849C" w:rsidR="008D60FE" w:rsidRPr="00BF0B04" w:rsidRDefault="008D60FE" w:rsidP="009A6440">
            <w:pPr>
              <w:spacing w:after="240"/>
              <w:rPr>
                <w:sz w:val="22"/>
                <w:szCs w:val="22"/>
              </w:rPr>
            </w:pPr>
          </w:p>
        </w:tc>
        <w:tc>
          <w:tcPr>
            <w:tcW w:w="7201" w:type="dxa"/>
          </w:tcPr>
          <w:p w14:paraId="6B63E0DF" w14:textId="1F94C302" w:rsidR="008D60FE" w:rsidRPr="00BF0B04" w:rsidRDefault="008D60FE" w:rsidP="009A6440">
            <w:pPr>
              <w:spacing w:after="240"/>
              <w:rPr>
                <w:sz w:val="22"/>
                <w:szCs w:val="22"/>
              </w:rPr>
            </w:pPr>
          </w:p>
        </w:tc>
      </w:tr>
      <w:tr w:rsidR="008D60FE" w:rsidRPr="009B696A" w14:paraId="5A8EC95F" w14:textId="77777777" w:rsidTr="00966ED5">
        <w:tc>
          <w:tcPr>
            <w:tcW w:w="2122" w:type="dxa"/>
          </w:tcPr>
          <w:p w14:paraId="08BF1B6C" w14:textId="489EAF44" w:rsidR="008D60FE" w:rsidRPr="00BF0B04" w:rsidRDefault="008D60FE" w:rsidP="009A6440">
            <w:pPr>
              <w:spacing w:after="240"/>
              <w:rPr>
                <w:sz w:val="22"/>
                <w:szCs w:val="22"/>
              </w:rPr>
            </w:pPr>
          </w:p>
        </w:tc>
        <w:tc>
          <w:tcPr>
            <w:tcW w:w="7201" w:type="dxa"/>
          </w:tcPr>
          <w:p w14:paraId="268BC199" w14:textId="387D8628" w:rsidR="008D60FE" w:rsidRPr="00BF0B04" w:rsidRDefault="008D60FE" w:rsidP="009A6440">
            <w:pPr>
              <w:spacing w:after="240"/>
              <w:rPr>
                <w:sz w:val="22"/>
                <w:szCs w:val="22"/>
              </w:rPr>
            </w:pPr>
          </w:p>
        </w:tc>
      </w:tr>
      <w:tr w:rsidR="00D55297" w:rsidRPr="009B696A" w14:paraId="6BD2F882" w14:textId="77777777" w:rsidTr="00966ED5">
        <w:tc>
          <w:tcPr>
            <w:tcW w:w="2122" w:type="dxa"/>
          </w:tcPr>
          <w:p w14:paraId="32D02398" w14:textId="77777777" w:rsidR="00D55297" w:rsidRPr="00BF0B04" w:rsidRDefault="00D55297" w:rsidP="009A6440">
            <w:pPr>
              <w:spacing w:after="240"/>
              <w:rPr>
                <w:sz w:val="22"/>
                <w:szCs w:val="22"/>
              </w:rPr>
            </w:pPr>
          </w:p>
        </w:tc>
        <w:tc>
          <w:tcPr>
            <w:tcW w:w="7201" w:type="dxa"/>
          </w:tcPr>
          <w:p w14:paraId="75F24F23" w14:textId="77777777" w:rsidR="00D55297" w:rsidRPr="00BF0B04" w:rsidRDefault="00D55297" w:rsidP="009A6440">
            <w:pPr>
              <w:spacing w:after="240"/>
              <w:rPr>
                <w:sz w:val="22"/>
                <w:szCs w:val="22"/>
              </w:rPr>
            </w:pPr>
          </w:p>
        </w:tc>
      </w:tr>
      <w:tr w:rsidR="00D55297" w:rsidRPr="009B696A" w14:paraId="378168CC" w14:textId="77777777" w:rsidTr="00966ED5">
        <w:tc>
          <w:tcPr>
            <w:tcW w:w="2122" w:type="dxa"/>
          </w:tcPr>
          <w:p w14:paraId="17948ABD" w14:textId="77777777" w:rsidR="00D55297" w:rsidRPr="00BF0B04" w:rsidRDefault="00D55297" w:rsidP="009A6440">
            <w:pPr>
              <w:spacing w:after="240"/>
              <w:rPr>
                <w:sz w:val="22"/>
                <w:szCs w:val="22"/>
              </w:rPr>
            </w:pPr>
          </w:p>
        </w:tc>
        <w:tc>
          <w:tcPr>
            <w:tcW w:w="7201" w:type="dxa"/>
          </w:tcPr>
          <w:p w14:paraId="389B43B6" w14:textId="77777777" w:rsidR="00D55297" w:rsidRPr="00BF0B04" w:rsidRDefault="00D55297" w:rsidP="009A6440">
            <w:pPr>
              <w:spacing w:after="240"/>
              <w:rPr>
                <w:sz w:val="22"/>
                <w:szCs w:val="22"/>
              </w:rPr>
            </w:pPr>
          </w:p>
        </w:tc>
      </w:tr>
      <w:tr w:rsidR="00D55297" w:rsidRPr="009B696A" w14:paraId="293BC010" w14:textId="77777777" w:rsidTr="00966ED5">
        <w:tc>
          <w:tcPr>
            <w:tcW w:w="2122" w:type="dxa"/>
          </w:tcPr>
          <w:p w14:paraId="7A9E1F1D" w14:textId="77777777" w:rsidR="00D55297" w:rsidRPr="00BF0B04" w:rsidRDefault="00D55297" w:rsidP="009A6440">
            <w:pPr>
              <w:spacing w:after="240"/>
              <w:rPr>
                <w:sz w:val="22"/>
                <w:szCs w:val="22"/>
              </w:rPr>
            </w:pPr>
          </w:p>
        </w:tc>
        <w:tc>
          <w:tcPr>
            <w:tcW w:w="7201" w:type="dxa"/>
          </w:tcPr>
          <w:p w14:paraId="1F1CA6E7" w14:textId="77777777" w:rsidR="00D55297" w:rsidRPr="00BF0B04" w:rsidRDefault="00D55297" w:rsidP="009A6440">
            <w:pPr>
              <w:spacing w:after="240"/>
              <w:rPr>
                <w:sz w:val="22"/>
                <w:szCs w:val="22"/>
              </w:rPr>
            </w:pPr>
          </w:p>
        </w:tc>
      </w:tr>
      <w:tr w:rsidR="008D60FE" w:rsidRPr="009B696A" w14:paraId="7315D90D" w14:textId="77777777" w:rsidTr="00966ED5">
        <w:tc>
          <w:tcPr>
            <w:tcW w:w="2122" w:type="dxa"/>
          </w:tcPr>
          <w:p w14:paraId="7443FEF9" w14:textId="77777777" w:rsidR="008D60FE" w:rsidRPr="00BF0B04" w:rsidRDefault="008D60FE" w:rsidP="009A6440">
            <w:pPr>
              <w:spacing w:after="240"/>
              <w:rPr>
                <w:sz w:val="22"/>
                <w:szCs w:val="22"/>
              </w:rPr>
            </w:pPr>
          </w:p>
        </w:tc>
        <w:tc>
          <w:tcPr>
            <w:tcW w:w="7201" w:type="dxa"/>
          </w:tcPr>
          <w:p w14:paraId="6F999C80" w14:textId="77777777" w:rsidR="008D60FE" w:rsidRPr="00BF0B04" w:rsidRDefault="008D60FE" w:rsidP="009A6440">
            <w:pPr>
              <w:spacing w:after="240"/>
              <w:rPr>
                <w:sz w:val="22"/>
                <w:szCs w:val="22"/>
              </w:rPr>
            </w:pPr>
          </w:p>
        </w:tc>
      </w:tr>
      <w:bookmarkEnd w:id="12"/>
    </w:tbl>
    <w:p w14:paraId="2A232680" w14:textId="741186FA" w:rsidR="008D60FE" w:rsidRPr="009B696A" w:rsidRDefault="008D60FE" w:rsidP="008D60FE">
      <w:pPr>
        <w:spacing w:after="240" w:line="240" w:lineRule="auto"/>
        <w:rPr>
          <w:b/>
          <w:spacing w:val="8"/>
          <w:sz w:val="32"/>
          <w:szCs w:val="32"/>
        </w:rPr>
      </w:pPr>
    </w:p>
    <w:p w14:paraId="2188CDB9" w14:textId="77777777" w:rsidR="008D60FE" w:rsidRPr="003173FB" w:rsidRDefault="008D60FE" w:rsidP="003173FB">
      <w:pPr>
        <w:pStyle w:val="berschrift1"/>
      </w:pPr>
      <w:bookmarkStart w:id="14" w:name="_Toc57961009"/>
      <w:r w:rsidRPr="003173FB">
        <w:lastRenderedPageBreak/>
        <w:t>Ziele (SOLL)</w:t>
      </w:r>
      <w:bookmarkEnd w:id="14"/>
    </w:p>
    <w:p w14:paraId="18490827" w14:textId="77777777" w:rsidR="00435FED" w:rsidRPr="00435FED" w:rsidRDefault="00435FED" w:rsidP="00435FED">
      <w:r>
        <w:t xml:space="preserve">In diesem Kapitel werden die übergeordneten Ziele beschrieben, die mit dem zu entwickelnden System erreicht werden sollen. </w:t>
      </w:r>
    </w:p>
    <w:p w14:paraId="44CA80C2" w14:textId="5FBDB44F" w:rsidR="00AB6944" w:rsidRDefault="00435FED" w:rsidP="003173FB">
      <w:pPr>
        <w:pStyle w:val="berschrift2"/>
      </w:pPr>
      <w:bookmarkStart w:id="15" w:name="_Toc57961010"/>
      <w:r>
        <w:t xml:space="preserve">Beschreibung </w:t>
      </w:r>
      <w:r w:rsidR="00524F94">
        <w:t>der Ziele</w:t>
      </w:r>
      <w:bookmarkEnd w:id="15"/>
      <w:r w:rsidR="00524F94">
        <w:t xml:space="preserve"> </w:t>
      </w:r>
    </w:p>
    <w:p w14:paraId="0BBB1F2E" w14:textId="04E13A60" w:rsidR="00B15D9F" w:rsidRPr="00B15D9F" w:rsidRDefault="00B15D9F" w:rsidP="00B15D9F">
      <w:r>
        <w:t xml:space="preserve">Ich will ein Überwachungssystem mit einem Raspberry Pi machen. Dazu verwende ich einen Bewegungsmelder und eine Kamera. Das Ziel wäre es, eine Bewegung mit dem Bewegungsmelder zu erkennen und dann </w:t>
      </w:r>
      <w:r w:rsidR="00252F44">
        <w:t>automatisch</w:t>
      </w:r>
      <w:r>
        <w:t xml:space="preserve"> ein Bild vom Raum zu erstellen und mir per E-Mail zu schicken.</w:t>
      </w:r>
      <w:r w:rsidR="00252F44">
        <w:t xml:space="preserve"> Dazu möchte ich ein </w:t>
      </w:r>
      <w:r w:rsidR="00801F2F">
        <w:t>Bash-</w:t>
      </w:r>
      <w:proofErr w:type="spellStart"/>
      <w:r w:rsidR="00801F2F">
        <w:t>Script</w:t>
      </w:r>
      <w:proofErr w:type="spellEnd"/>
      <w:r w:rsidR="00801F2F">
        <w:t xml:space="preserve"> erstellen,</w:t>
      </w:r>
      <w:r w:rsidR="00252F44">
        <w:t xml:space="preserve"> welches nach der </w:t>
      </w:r>
      <w:r w:rsidR="00801F2F">
        <w:t>E-Mail-Adresse</w:t>
      </w:r>
      <w:r w:rsidR="00252F44">
        <w:t xml:space="preserve"> des Nutzers fragt und diese dann verwendet. Falls ich noch</w:t>
      </w:r>
      <w:r w:rsidR="00801F2F">
        <w:t xml:space="preserve"> zusätzlich Zeit habe, werde ich eine Datenbank dranhängen, in welcher alle Bilder und die E-Mail-Adressen gespeichert werden. </w:t>
      </w:r>
    </w:p>
    <w:p w14:paraId="33678D4B" w14:textId="77777777" w:rsidR="00E7317F" w:rsidRDefault="00E7317F" w:rsidP="003173FB">
      <w:pPr>
        <w:pStyle w:val="berschrift2"/>
      </w:pPr>
      <w:bookmarkStart w:id="16" w:name="_Toc57961011"/>
      <w:r>
        <w:t>Produktperspektive, Nutzen</w:t>
      </w:r>
      <w:bookmarkEnd w:id="16"/>
    </w:p>
    <w:p w14:paraId="26A4394F" w14:textId="3E7A8BB1" w:rsidR="00E7317F" w:rsidRPr="00E7317F" w:rsidRDefault="00A40ED7" w:rsidP="00E7317F">
      <w:r>
        <w:t xml:space="preserve">Der Benutzer hat ein funktionales Sicherheitssystem, welches ihm </w:t>
      </w:r>
      <w:proofErr w:type="spellStart"/>
      <w:r>
        <w:t>bescheid</w:t>
      </w:r>
      <w:proofErr w:type="spellEnd"/>
      <w:r>
        <w:t xml:space="preserve"> </w:t>
      </w:r>
      <w:proofErr w:type="gramStart"/>
      <w:r>
        <w:t>gibt</w:t>
      </w:r>
      <w:proofErr w:type="gramEnd"/>
      <w:r>
        <w:t xml:space="preserve"> wenn sich etwas Bewegt, und dazu ein Bild vom Bewegenden mitgibt.</w:t>
      </w:r>
      <w:r w:rsidR="00E7317F">
        <w:t xml:space="preserve"> </w:t>
      </w:r>
    </w:p>
    <w:p w14:paraId="59CECDD0" w14:textId="77777777" w:rsidR="008D60FE" w:rsidRPr="009B696A" w:rsidRDefault="008D60FE" w:rsidP="008D60FE">
      <w:pPr>
        <w:spacing w:after="240" w:line="240" w:lineRule="auto"/>
        <w:rPr>
          <w:b/>
          <w:spacing w:val="8"/>
          <w:sz w:val="32"/>
          <w:szCs w:val="32"/>
        </w:rPr>
      </w:pPr>
    </w:p>
    <w:p w14:paraId="6DBA8B70" w14:textId="77777777" w:rsidR="00D91E81" w:rsidRDefault="00D91E81">
      <w:pPr>
        <w:spacing w:after="160" w:line="259" w:lineRule="auto"/>
        <w:rPr>
          <w:rFonts w:ascii="Calibri" w:hAnsi="Calibri"/>
          <w:b/>
          <w:spacing w:val="8"/>
          <w:sz w:val="32"/>
          <w:szCs w:val="32"/>
        </w:rPr>
      </w:pPr>
      <w:r>
        <w:br w:type="page"/>
      </w:r>
    </w:p>
    <w:p w14:paraId="28843097" w14:textId="77777777" w:rsidR="008D60FE" w:rsidRPr="009B696A" w:rsidRDefault="00637FBA" w:rsidP="003173FB">
      <w:pPr>
        <w:pStyle w:val="berschrift1"/>
      </w:pPr>
      <w:bookmarkStart w:id="17" w:name="_Toc57961012"/>
      <w:r>
        <w:lastRenderedPageBreak/>
        <w:t>Anforderungsana</w:t>
      </w:r>
      <w:r w:rsidR="00D91E81">
        <w:t>ly</w:t>
      </w:r>
      <w:r>
        <w:t>se</w:t>
      </w:r>
      <w:bookmarkEnd w:id="17"/>
      <w:r>
        <w:t xml:space="preserve"> </w:t>
      </w:r>
    </w:p>
    <w:p w14:paraId="7248CFB8" w14:textId="77777777"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14:paraId="6E55AEE4" w14:textId="77777777" w:rsidR="008D60FE" w:rsidRPr="009B696A" w:rsidRDefault="008D60FE" w:rsidP="003173FB">
      <w:pPr>
        <w:pStyle w:val="berschrift2"/>
      </w:pPr>
      <w:bookmarkStart w:id="18" w:name="_Toc310947178"/>
      <w:bookmarkStart w:id="19" w:name="_Toc57961013"/>
      <w:r w:rsidRPr="009B696A">
        <w:t>Identifizierung der Akt</w:t>
      </w:r>
      <w:bookmarkEnd w:id="18"/>
      <w:r w:rsidRPr="009B696A">
        <w:t>eure</w:t>
      </w:r>
      <w:bookmarkEnd w:id="19"/>
      <w:r w:rsidRPr="009B696A">
        <w:t xml:space="preserve"> </w:t>
      </w:r>
    </w:p>
    <w:p w14:paraId="68235424" w14:textId="77777777" w:rsidR="004463F9" w:rsidRDefault="001070F4" w:rsidP="004463F9">
      <w:pPr>
        <w:spacing w:after="240"/>
        <w:rPr>
          <w:color w:val="FF0000"/>
        </w:rPr>
      </w:pPr>
      <w:r>
        <w:t xml:space="preserve">Ein Akteur bezeichnet eine Rolle, die mit dem System interagiert. </w:t>
      </w:r>
      <w:r w:rsidR="008D60FE" w:rsidRPr="009B696A">
        <w:t xml:space="preserve">Es werden </w:t>
      </w:r>
      <w:r w:rsidR="00A83C8A">
        <w:t>2</w:t>
      </w:r>
      <w:r w:rsidR="008D60FE" w:rsidRPr="009B696A">
        <w:t xml:space="preserve"> Akteure unterschiede</w:t>
      </w:r>
      <w:r w:rsidR="008D60FE" w:rsidRPr="004463F9">
        <w:t>n:</w:t>
      </w:r>
      <w:r w:rsidR="008D60FE" w:rsidRPr="004463F9">
        <w:rPr>
          <w:color w:val="FF0000"/>
        </w:rPr>
        <w:t xml:space="preserve"> </w:t>
      </w:r>
      <w:proofErr w:type="spellStart"/>
      <w:r w:rsidR="004463F9">
        <w:rPr>
          <w:color w:val="FF0000"/>
        </w:rPr>
        <w:t>todo</w:t>
      </w:r>
      <w:proofErr w:type="spellEnd"/>
      <w:r w:rsidR="004463F9">
        <w:rPr>
          <w:color w:val="FF0000"/>
        </w:rPr>
        <w:t xml:space="preserve">: richtige Akteure </w:t>
      </w:r>
      <w:r w:rsidR="00203E8B">
        <w:rPr>
          <w:color w:val="FF0000"/>
        </w:rPr>
        <w:t>finden/eintragen</w:t>
      </w:r>
      <w:r w:rsidR="00FF3BF8">
        <w:rPr>
          <w:color w:val="FF0000"/>
        </w:rPr>
        <w:t xml:space="preserve"> </w:t>
      </w:r>
      <w:r w:rsidR="00577254">
        <w:rPr>
          <w:color w:val="FF0000"/>
        </w:rPr>
        <w:t xml:space="preserve">sowie </w:t>
      </w:r>
      <w:r w:rsidR="00FF3BF8">
        <w:rPr>
          <w:color w:val="FF0000"/>
        </w:rPr>
        <w:t>Rechte</w:t>
      </w:r>
      <w:r w:rsidR="00577254">
        <w:rPr>
          <w:color w:val="FF0000"/>
        </w:rPr>
        <w:t xml:space="preserve"> und Kontextdiagramm</w:t>
      </w:r>
      <w:r w:rsidR="00FF3BF8">
        <w:rPr>
          <w:color w:val="FF0000"/>
        </w:rPr>
        <w:t xml:space="preserve"> anpassen </w:t>
      </w:r>
    </w:p>
    <w:p w14:paraId="2E5FD7E6" w14:textId="35CC4B35" w:rsidR="008D60FE" w:rsidRPr="009B696A" w:rsidRDefault="00284A15" w:rsidP="00CB6027">
      <w:pPr>
        <w:pStyle w:val="Listenabsatz"/>
        <w:numPr>
          <w:ilvl w:val="0"/>
          <w:numId w:val="23"/>
        </w:numPr>
        <w:spacing w:after="120" w:line="260" w:lineRule="atLeast"/>
        <w:ind w:left="714" w:hanging="357"/>
        <w:jc w:val="both"/>
      </w:pPr>
      <w:r w:rsidRPr="009B696A">
        <w:rPr>
          <w:b/>
        </w:rPr>
        <w:t>Administrator</w:t>
      </w:r>
      <w:r w:rsidR="008D60FE" w:rsidRPr="009B696A">
        <w:rPr>
          <w:b/>
        </w:rPr>
        <w:t>:</w:t>
      </w:r>
      <w:r w:rsidR="00810A97">
        <w:t xml:space="preserve"> </w:t>
      </w:r>
      <w:r w:rsidR="009757DB">
        <w:t>Hat alle Rechte, kann alles ändern.</w:t>
      </w:r>
    </w:p>
    <w:p w14:paraId="2DEA5ED5" w14:textId="0D69A742" w:rsidR="008D60FE" w:rsidRDefault="00C115E3" w:rsidP="009757DB">
      <w:pPr>
        <w:pStyle w:val="Listenabsatz"/>
        <w:numPr>
          <w:ilvl w:val="0"/>
          <w:numId w:val="23"/>
        </w:numPr>
        <w:spacing w:after="120" w:line="260" w:lineRule="atLeast"/>
        <w:jc w:val="both"/>
      </w:pPr>
      <w:r w:rsidRPr="009757DB">
        <w:rPr>
          <w:b/>
        </w:rPr>
        <w:t>Kunde</w:t>
      </w:r>
      <w:r w:rsidR="009757DB" w:rsidRPr="009757DB">
        <w:rPr>
          <w:b/>
        </w:rPr>
        <w:t xml:space="preserve">: </w:t>
      </w:r>
      <w:r w:rsidR="009757DB" w:rsidRPr="009757DB">
        <w:rPr>
          <w:bCs/>
        </w:rPr>
        <w:t>Falls vorhanden, Zugriff auf GUI, sonst muss z.B. E-Mail vom Admin implementiert                                   werden</w:t>
      </w:r>
      <w:r w:rsidR="009757DB">
        <w:rPr>
          <w:bCs/>
        </w:rPr>
        <w:t>.</w:t>
      </w:r>
    </w:p>
    <w:p w14:paraId="1344E7C6" w14:textId="39717B19" w:rsidR="003D3F51" w:rsidRPr="009B696A" w:rsidRDefault="009757DB" w:rsidP="008D60FE">
      <w:pPr>
        <w:spacing w:after="240"/>
      </w:pPr>
      <w:r>
        <w:rPr>
          <w:noProof/>
        </w:rPr>
        <mc:AlternateContent>
          <mc:Choice Requires="wps">
            <w:drawing>
              <wp:anchor distT="0" distB="0" distL="114300" distR="114300" simplePos="0" relativeHeight="251675648" behindDoc="1" locked="0" layoutInCell="1" allowOverlap="1" wp14:anchorId="518C5016" wp14:editId="0AC6AD98">
                <wp:simplePos x="0" y="0"/>
                <wp:positionH relativeFrom="column">
                  <wp:posOffset>0</wp:posOffset>
                </wp:positionH>
                <wp:positionV relativeFrom="paragraph">
                  <wp:posOffset>1194435</wp:posOffset>
                </wp:positionV>
                <wp:extent cx="914400" cy="635"/>
                <wp:effectExtent l="0" t="0" r="0" b="0"/>
                <wp:wrapTight wrapText="bothSides">
                  <wp:wrapPolygon edited="0">
                    <wp:start x="0" y="0"/>
                    <wp:lineTo x="0" y="21600"/>
                    <wp:lineTo x="21600" y="21600"/>
                    <wp:lineTo x="21600" y="0"/>
                  </wp:wrapPolygon>
                </wp:wrapTight>
                <wp:docPr id="15" name="Textfeld 15"/>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683D06DF" w14:textId="731CA11A" w:rsidR="009757DB" w:rsidRPr="00344779" w:rsidRDefault="009757DB" w:rsidP="009757DB">
                            <w:pPr>
                              <w:pStyle w:val="Beschriftung"/>
                              <w:rPr>
                                <w:noProof/>
                              </w:rPr>
                            </w:pPr>
                            <w:r>
                              <w:t xml:space="preserve">Administrator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8C5016" id="_x0000_t202" coordsize="21600,21600" o:spt="202" path="m,l,21600r21600,l21600,xe">
                <v:stroke joinstyle="miter"/>
                <v:path gradientshapeok="t" o:connecttype="rect"/>
              </v:shapetype>
              <v:shape id="Textfeld 15" o:spid="_x0000_s1026" type="#_x0000_t202" style="position:absolute;margin-left:0;margin-top:94.05pt;width:1in;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" stroked="f">
                <v:textbox style="mso-fit-shape-to-text:t" inset="0,0,0,0">
                  <w:txbxContent>
                    <w:p w14:paraId="683D06DF" w14:textId="731CA11A" w:rsidR="009757DB" w:rsidRPr="00344779" w:rsidRDefault="009757DB" w:rsidP="009757DB">
                      <w:pPr>
                        <w:pStyle w:val="Beschriftung"/>
                        <w:rPr>
                          <w:noProof/>
                        </w:rPr>
                      </w:pPr>
                      <w:r>
                        <w:t xml:space="preserve">Administrator </w:t>
                      </w:r>
                    </w:p>
                  </w:txbxContent>
                </v:textbox>
                <w10:wrap type="tight"/>
              </v:shape>
            </w:pict>
          </mc:Fallback>
        </mc:AlternateContent>
      </w:r>
      <w:r w:rsidR="00A40ED7">
        <w:rPr>
          <w:noProof/>
        </w:rPr>
        <w:drawing>
          <wp:anchor distT="0" distB="0" distL="114300" distR="114300" simplePos="0" relativeHeight="251658240" behindDoc="1" locked="0" layoutInCell="1" allowOverlap="1" wp14:anchorId="3A251F3F" wp14:editId="1AEEDFD6">
            <wp:simplePos x="0" y="0"/>
            <wp:positionH relativeFrom="margin">
              <wp:align>left</wp:align>
            </wp:positionH>
            <wp:positionV relativeFrom="paragraph">
              <wp:posOffset>337185</wp:posOffset>
            </wp:positionV>
            <wp:extent cx="800100" cy="800100"/>
            <wp:effectExtent l="0" t="0" r="0" b="0"/>
            <wp:wrapTight wrapText="bothSides">
              <wp:wrapPolygon edited="0">
                <wp:start x="8743" y="0"/>
                <wp:lineTo x="5143" y="8743"/>
                <wp:lineTo x="5143" y="11314"/>
                <wp:lineTo x="7200" y="21086"/>
                <wp:lineTo x="13886" y="21086"/>
                <wp:lineTo x="14400" y="16971"/>
                <wp:lineTo x="16457" y="10286"/>
                <wp:lineTo x="12343" y="0"/>
                <wp:lineTo x="8743" y="0"/>
              </wp:wrapPolygon>
            </wp:wrapTight>
            <wp:docPr id="4" name="Grafik 4" descr="Man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Mann mit einfarbiger Füllun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800100" cy="800100"/>
                    </a:xfrm>
                    <a:prstGeom prst="rect">
                      <a:avLst/>
                    </a:prstGeom>
                  </pic:spPr>
                </pic:pic>
              </a:graphicData>
            </a:graphic>
            <wp14:sizeRelH relativeFrom="margin">
              <wp14:pctWidth>0</wp14:pctWidth>
            </wp14:sizeRelH>
            <wp14:sizeRelV relativeFrom="margin">
              <wp14:pctHeight>0</wp14:pctHeight>
            </wp14:sizeRelV>
          </wp:anchor>
        </w:drawing>
      </w:r>
    </w:p>
    <w:p w14:paraId="557C5AF7" w14:textId="5A04CE58" w:rsidR="00112ED7" w:rsidRDefault="009757DB">
      <w:pPr>
        <w:spacing w:after="160" w:line="259" w:lineRule="auto"/>
        <w:rPr>
          <w:rFonts w:ascii="Calibri" w:hAnsi="Calibri"/>
          <w:b/>
          <w:bCs/>
          <w:spacing w:val="4"/>
          <w:sz w:val="28"/>
          <w:szCs w:val="28"/>
        </w:rPr>
      </w:pPr>
      <w:r>
        <w:rPr>
          <w:noProof/>
        </w:rPr>
        <mc:AlternateContent>
          <mc:Choice Requires="wps">
            <w:drawing>
              <wp:anchor distT="0" distB="0" distL="114300" distR="114300" simplePos="0" relativeHeight="251671552" behindDoc="0" locked="0" layoutInCell="1" allowOverlap="1" wp14:anchorId="1E9CD341" wp14:editId="48DE790E">
                <wp:simplePos x="0" y="0"/>
                <wp:positionH relativeFrom="column">
                  <wp:posOffset>2414270</wp:posOffset>
                </wp:positionH>
                <wp:positionV relativeFrom="paragraph">
                  <wp:posOffset>841375</wp:posOffset>
                </wp:positionV>
                <wp:extent cx="514350" cy="304800"/>
                <wp:effectExtent l="19050" t="19050" r="57150" b="38100"/>
                <wp:wrapNone/>
                <wp:docPr id="13" name="Gerade Verbindung mit Pfeil 13"/>
                <wp:cNvGraphicFramePr/>
                <a:graphic xmlns:a="http://schemas.openxmlformats.org/drawingml/2006/main">
                  <a:graphicData uri="http://schemas.microsoft.com/office/word/2010/wordprocessingShape">
                    <wps:wsp>
                      <wps:cNvCnPr/>
                      <wps:spPr>
                        <a:xfrm>
                          <a:off x="0" y="0"/>
                          <a:ext cx="514350" cy="304800"/>
                        </a:xfrm>
                        <a:prstGeom prst="straightConnector1">
                          <a:avLst/>
                        </a:prstGeom>
                        <a:noFill/>
                        <a:ln w="285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69CF4507" id="_x0000_t32" coordsize="21600,21600" o:spt="32" o:oned="t" path="m,l21600,21600e" filled="f">
                <v:path arrowok="t" fillok="f" o:connecttype="none"/>
                <o:lock v:ext="edit" shapetype="t"/>
              </v:shapetype>
              <v:shape id="Gerade Verbindung mit Pfeil 13" o:spid="_x0000_s1026" type="#_x0000_t32" style="position:absolute;margin-left:190.1pt;margin-top:66.25pt;width:40.5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" strokecolor="windowText" strokeweight="2.25pt">
                <v:stroke endarrow="block" joinstyle="miter"/>
              </v:shape>
            </w:pict>
          </mc:Fallback>
        </mc:AlternateContent>
      </w:r>
      <w:r w:rsidRPr="009757DB">
        <w:rPr>
          <w:noProof/>
        </w:rPr>
        <mc:AlternateContent>
          <mc:Choice Requires="wps">
            <w:drawing>
              <wp:anchor distT="0" distB="0" distL="114300" distR="114300" simplePos="0" relativeHeight="251664384" behindDoc="0" locked="0" layoutInCell="1" allowOverlap="1" wp14:anchorId="38CE322E" wp14:editId="66FFCF1D">
                <wp:simplePos x="0" y="0"/>
                <wp:positionH relativeFrom="column">
                  <wp:posOffset>1480819</wp:posOffset>
                </wp:positionH>
                <wp:positionV relativeFrom="paragraph">
                  <wp:posOffset>517525</wp:posOffset>
                </wp:positionV>
                <wp:extent cx="847725" cy="333375"/>
                <wp:effectExtent l="19050" t="19050" r="28575" b="28575"/>
                <wp:wrapNone/>
                <wp:docPr id="9" name="Textfeld 9"/>
                <wp:cNvGraphicFramePr/>
                <a:graphic xmlns:a="http://schemas.openxmlformats.org/drawingml/2006/main">
                  <a:graphicData uri="http://schemas.microsoft.com/office/word/2010/wordprocessingShape">
                    <wps:wsp>
                      <wps:cNvSpPr txBox="1"/>
                      <wps:spPr>
                        <a:xfrm>
                          <a:off x="0" y="0"/>
                          <a:ext cx="847725" cy="333375"/>
                        </a:xfrm>
                        <a:prstGeom prst="rect">
                          <a:avLst/>
                        </a:prstGeom>
                        <a:solidFill>
                          <a:sysClr val="window" lastClr="FFFFFF"/>
                        </a:solidFill>
                        <a:ln w="38100">
                          <a:solidFill>
                            <a:sysClr val="windowText" lastClr="000000"/>
                          </a:solidFill>
                        </a:ln>
                      </wps:spPr>
                      <wps:txbx>
                        <w:txbxContent>
                          <w:p w14:paraId="047766E3" w14:textId="130BD4DB" w:rsidR="009757DB" w:rsidRDefault="009757DB" w:rsidP="009757DB">
                            <w:proofErr w:type="spellStart"/>
                            <w:r>
                              <w:t>Script</w:t>
                            </w:r>
                            <w:proofErr w:type="spellEnd"/>
                            <w:r>
                              <w:t xml:space="preserve"> / 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E322E" id="Textfeld 9" o:spid="_x0000_s1027" type="#_x0000_t202" style="position:absolute;margin-left:116.6pt;margin-top:40.75pt;width:66.75pt;height:2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" fillcolor="window" strokecolor="windowText" strokeweight="3pt">
                <v:textbox>
                  <w:txbxContent>
                    <w:p w14:paraId="047766E3" w14:textId="130BD4DB" w:rsidR="009757DB" w:rsidRDefault="009757DB" w:rsidP="009757DB">
                      <w:proofErr w:type="spellStart"/>
                      <w:r>
                        <w:t>Script</w:t>
                      </w:r>
                      <w:proofErr w:type="spellEnd"/>
                      <w:r>
                        <w:t xml:space="preserve"> / Pi</w:t>
                      </w:r>
                    </w:p>
                  </w:txbxContent>
                </v:textbox>
              </v:shape>
            </w:pict>
          </mc:Fallback>
        </mc:AlternateContent>
      </w:r>
      <w:r>
        <w:rPr>
          <w:noProof/>
        </w:rPr>
        <mc:AlternateContent>
          <mc:Choice Requires="wps">
            <w:drawing>
              <wp:anchor distT="0" distB="0" distL="114300" distR="114300" simplePos="0" relativeHeight="251677696" behindDoc="1" locked="0" layoutInCell="1" allowOverlap="1" wp14:anchorId="476D62CC" wp14:editId="2B8B50C7">
                <wp:simplePos x="0" y="0"/>
                <wp:positionH relativeFrom="margin">
                  <wp:posOffset>204470</wp:posOffset>
                </wp:positionH>
                <wp:positionV relativeFrom="paragraph">
                  <wp:posOffset>2627630</wp:posOffset>
                </wp:positionV>
                <wp:extent cx="466725" cy="247650"/>
                <wp:effectExtent l="0" t="0" r="9525" b="0"/>
                <wp:wrapTight wrapText="bothSides">
                  <wp:wrapPolygon edited="0">
                    <wp:start x="0" y="0"/>
                    <wp:lineTo x="0" y="19938"/>
                    <wp:lineTo x="21159" y="19938"/>
                    <wp:lineTo x="21159" y="0"/>
                    <wp:lineTo x="0" y="0"/>
                  </wp:wrapPolygon>
                </wp:wrapTight>
                <wp:docPr id="16" name="Textfeld 16"/>
                <wp:cNvGraphicFramePr/>
                <a:graphic xmlns:a="http://schemas.openxmlformats.org/drawingml/2006/main">
                  <a:graphicData uri="http://schemas.microsoft.com/office/word/2010/wordprocessingShape">
                    <wps:wsp>
                      <wps:cNvSpPr txBox="1"/>
                      <wps:spPr>
                        <a:xfrm>
                          <a:off x="0" y="0"/>
                          <a:ext cx="466725" cy="247650"/>
                        </a:xfrm>
                        <a:prstGeom prst="rect">
                          <a:avLst/>
                        </a:prstGeom>
                        <a:solidFill>
                          <a:prstClr val="white"/>
                        </a:solidFill>
                        <a:ln>
                          <a:noFill/>
                        </a:ln>
                      </wps:spPr>
                      <wps:txbx>
                        <w:txbxContent>
                          <w:p w14:paraId="2622AE53" w14:textId="59807853" w:rsidR="009757DB" w:rsidRPr="00254D65" w:rsidRDefault="009757DB" w:rsidP="009757DB">
                            <w:pPr>
                              <w:pStyle w:val="Beschriftung"/>
                              <w:rPr>
                                <w:noProof/>
                              </w:rPr>
                            </w:pPr>
                            <w:r>
                              <w:t>Kunde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D62CC" id="Textfeld 16" o:spid="_x0000_s1028" type="#_x0000_t202" style="position:absolute;margin-left:16.1pt;margin-top:206.9pt;width:36.75pt;height:19.5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" stroked="f">
                <v:textbox inset="0,0,0,0">
                  <w:txbxContent>
                    <w:p w14:paraId="2622AE53" w14:textId="59807853" w:rsidR="009757DB" w:rsidRPr="00254D65" w:rsidRDefault="009757DB" w:rsidP="009757DB">
                      <w:pPr>
                        <w:pStyle w:val="Beschriftung"/>
                        <w:rPr>
                          <w:noProof/>
                        </w:rPr>
                      </w:pPr>
                      <w:r>
                        <w:t>Kunde</w:t>
                      </w:r>
                    </w:p>
                  </w:txbxContent>
                </v:textbox>
                <w10:wrap type="tight" anchorx="margin"/>
              </v:shape>
            </w:pict>
          </mc:Fallback>
        </mc:AlternateContent>
      </w:r>
      <w:r>
        <w:rPr>
          <w:noProof/>
        </w:rPr>
        <mc:AlternateContent>
          <mc:Choice Requires="wps">
            <w:drawing>
              <wp:anchor distT="0" distB="0" distL="114300" distR="114300" simplePos="0" relativeHeight="251673600" behindDoc="0" locked="0" layoutInCell="1" allowOverlap="1" wp14:anchorId="27377060" wp14:editId="55EDAAB8">
                <wp:simplePos x="0" y="0"/>
                <wp:positionH relativeFrom="column">
                  <wp:posOffset>2080895</wp:posOffset>
                </wp:positionH>
                <wp:positionV relativeFrom="paragraph">
                  <wp:posOffset>1579880</wp:posOffset>
                </wp:positionV>
                <wp:extent cx="876300" cy="333375"/>
                <wp:effectExtent l="19050" t="57150" r="0" b="28575"/>
                <wp:wrapNone/>
                <wp:docPr id="14" name="Gerade Verbindung mit Pfeil 14"/>
                <wp:cNvGraphicFramePr/>
                <a:graphic xmlns:a="http://schemas.openxmlformats.org/drawingml/2006/main">
                  <a:graphicData uri="http://schemas.microsoft.com/office/word/2010/wordprocessingShape">
                    <wps:wsp>
                      <wps:cNvCnPr/>
                      <wps:spPr>
                        <a:xfrm flipV="1">
                          <a:off x="0" y="0"/>
                          <a:ext cx="876300" cy="333375"/>
                        </a:xfrm>
                        <a:prstGeom prst="straightConnector1">
                          <a:avLst/>
                        </a:prstGeom>
                        <a:noFill/>
                        <a:ln w="285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A3A0F7D" id="Gerade Verbindung mit Pfeil 14" o:spid="_x0000_s1026" type="#_x0000_t32" style="position:absolute;margin-left:163.85pt;margin-top:124.4pt;width:69pt;height:26.2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" strokecolor="windowText" strokeweight="2.2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560DFD24" wp14:editId="130FDA42">
                <wp:simplePos x="0" y="0"/>
                <wp:positionH relativeFrom="column">
                  <wp:posOffset>652145</wp:posOffset>
                </wp:positionH>
                <wp:positionV relativeFrom="paragraph">
                  <wp:posOffset>2103755</wp:posOffset>
                </wp:positionV>
                <wp:extent cx="819150" cy="104775"/>
                <wp:effectExtent l="19050" t="76200" r="0" b="28575"/>
                <wp:wrapNone/>
                <wp:docPr id="12" name="Gerade Verbindung mit Pfeil 12"/>
                <wp:cNvGraphicFramePr/>
                <a:graphic xmlns:a="http://schemas.openxmlformats.org/drawingml/2006/main">
                  <a:graphicData uri="http://schemas.microsoft.com/office/word/2010/wordprocessingShape">
                    <wps:wsp>
                      <wps:cNvCnPr/>
                      <wps:spPr>
                        <a:xfrm flipV="1">
                          <a:off x="0" y="0"/>
                          <a:ext cx="819150" cy="104775"/>
                        </a:xfrm>
                        <a:prstGeom prst="straightConnector1">
                          <a:avLst/>
                        </a:prstGeom>
                        <a:noFill/>
                        <a:ln w="285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FC4131C" id="Gerade Verbindung mit Pfeil 12" o:spid="_x0000_s1026" type="#_x0000_t32" style="position:absolute;margin-left:51.35pt;margin-top:165.65pt;width:64.5pt;height:8.2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" strokecolor="windowText" strokeweight="2.2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4947EA05" wp14:editId="7FA5E4AD">
                <wp:simplePos x="0" y="0"/>
                <wp:positionH relativeFrom="column">
                  <wp:posOffset>642620</wp:posOffset>
                </wp:positionH>
                <wp:positionV relativeFrom="paragraph">
                  <wp:posOffset>446405</wp:posOffset>
                </wp:positionV>
                <wp:extent cx="781050" cy="123825"/>
                <wp:effectExtent l="19050" t="19050" r="38100" b="66675"/>
                <wp:wrapNone/>
                <wp:docPr id="11" name="Gerade Verbindung mit Pfeil 11"/>
                <wp:cNvGraphicFramePr/>
                <a:graphic xmlns:a="http://schemas.openxmlformats.org/drawingml/2006/main">
                  <a:graphicData uri="http://schemas.microsoft.com/office/word/2010/wordprocessingShape">
                    <wps:wsp>
                      <wps:cNvCnPr/>
                      <wps:spPr>
                        <a:xfrm>
                          <a:off x="0" y="0"/>
                          <a:ext cx="781050" cy="12382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94EC34" id="Gerade Verbindung mit Pfeil 11" o:spid="_x0000_s1026" type="#_x0000_t32" style="position:absolute;margin-left:50.6pt;margin-top:35.15pt;width:61.5pt;height:9.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" strokecolor="black [3213]" strokeweight="2.25pt">
                <v:stroke endarrow="block" joinstyle="miter"/>
              </v:shape>
            </w:pict>
          </mc:Fallback>
        </mc:AlternateContent>
      </w:r>
      <w:r w:rsidRPr="009757DB">
        <w:rPr>
          <w:noProof/>
        </w:rPr>
        <mc:AlternateContent>
          <mc:Choice Requires="wps">
            <w:drawing>
              <wp:anchor distT="0" distB="0" distL="114300" distR="114300" simplePos="0" relativeHeight="251666432" behindDoc="0" locked="0" layoutInCell="1" allowOverlap="1" wp14:anchorId="79856066" wp14:editId="35F9708F">
                <wp:simplePos x="0" y="0"/>
                <wp:positionH relativeFrom="column">
                  <wp:posOffset>1528445</wp:posOffset>
                </wp:positionH>
                <wp:positionV relativeFrom="paragraph">
                  <wp:posOffset>1903730</wp:posOffset>
                </wp:positionV>
                <wp:extent cx="466725" cy="333375"/>
                <wp:effectExtent l="0" t="0" r="28575" b="28575"/>
                <wp:wrapNone/>
                <wp:docPr id="10" name="Textfeld 10"/>
                <wp:cNvGraphicFramePr/>
                <a:graphic xmlns:a="http://schemas.openxmlformats.org/drawingml/2006/main">
                  <a:graphicData uri="http://schemas.microsoft.com/office/word/2010/wordprocessingShape">
                    <wps:wsp>
                      <wps:cNvSpPr txBox="1"/>
                      <wps:spPr>
                        <a:xfrm>
                          <a:off x="0" y="0"/>
                          <a:ext cx="466725" cy="333375"/>
                        </a:xfrm>
                        <a:prstGeom prst="rect">
                          <a:avLst/>
                        </a:prstGeom>
                        <a:solidFill>
                          <a:sysClr val="window" lastClr="FFFFFF"/>
                        </a:solidFill>
                        <a:ln w="19050">
                          <a:solidFill>
                            <a:sysClr val="windowText" lastClr="000000"/>
                          </a:solidFill>
                        </a:ln>
                      </wps:spPr>
                      <wps:txbx>
                        <w:txbxContent>
                          <w:p w14:paraId="4E3D1D6E" w14:textId="5265DE8D" w:rsidR="009757DB" w:rsidRDefault="009757DB" w:rsidP="009757DB">
                            <w:r>
                              <w:t>GUI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56066" id="Textfeld 10" o:spid="_x0000_s1029" type="#_x0000_t202" style="position:absolute;margin-left:120.35pt;margin-top:149.9pt;width:36.75pt;height:2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" fillcolor="window" strokecolor="windowText" strokeweight="1.5pt">
                <v:textbox>
                  <w:txbxContent>
                    <w:p w14:paraId="4E3D1D6E" w14:textId="5265DE8D" w:rsidR="009757DB" w:rsidRDefault="009757DB" w:rsidP="009757DB">
                      <w:r>
                        <w:t>GUI</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2573CE8" wp14:editId="38A2D17D">
                <wp:simplePos x="0" y="0"/>
                <wp:positionH relativeFrom="column">
                  <wp:posOffset>3014345</wp:posOffset>
                </wp:positionH>
                <wp:positionV relativeFrom="paragraph">
                  <wp:posOffset>1160780</wp:posOffset>
                </wp:positionV>
                <wp:extent cx="1362075" cy="333375"/>
                <wp:effectExtent l="19050" t="19050" r="28575" b="28575"/>
                <wp:wrapNone/>
                <wp:docPr id="8" name="Textfeld 8"/>
                <wp:cNvGraphicFramePr/>
                <a:graphic xmlns:a="http://schemas.openxmlformats.org/drawingml/2006/main">
                  <a:graphicData uri="http://schemas.microsoft.com/office/word/2010/wordprocessingShape">
                    <wps:wsp>
                      <wps:cNvSpPr txBox="1"/>
                      <wps:spPr>
                        <a:xfrm>
                          <a:off x="0" y="0"/>
                          <a:ext cx="1362075" cy="333375"/>
                        </a:xfrm>
                        <a:prstGeom prst="rect">
                          <a:avLst/>
                        </a:prstGeom>
                        <a:solidFill>
                          <a:schemeClr val="lt1"/>
                        </a:solidFill>
                        <a:ln w="38100">
                          <a:solidFill>
                            <a:schemeClr val="tx1"/>
                          </a:solidFill>
                        </a:ln>
                      </wps:spPr>
                      <wps:txbx>
                        <w:txbxContent>
                          <w:p w14:paraId="21F14E1C" w14:textId="456DE29E" w:rsidR="009757DB" w:rsidRDefault="009757DB">
                            <w:r>
                              <w:t>Sicherheitssystem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73CE8" id="Textfeld 8" o:spid="_x0000_s1030" type="#_x0000_t202" style="position:absolute;margin-left:237.35pt;margin-top:91.4pt;width:107.25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" fillcolor="white [3201]" strokecolor="black [3213]" strokeweight="3pt">
                <v:textbox>
                  <w:txbxContent>
                    <w:p w14:paraId="21F14E1C" w14:textId="456DE29E" w:rsidR="009757DB" w:rsidRDefault="009757DB">
                      <w:r>
                        <w:t>Sicherheitssystem</w:t>
                      </w:r>
                    </w:p>
                  </w:txbxContent>
                </v:textbox>
              </v:shape>
            </w:pict>
          </mc:Fallback>
        </mc:AlternateContent>
      </w:r>
      <w:r w:rsidR="00A40ED7">
        <w:rPr>
          <w:noProof/>
        </w:rPr>
        <w:drawing>
          <wp:anchor distT="0" distB="0" distL="114300" distR="114300" simplePos="0" relativeHeight="251660288" behindDoc="1" locked="0" layoutInCell="1" allowOverlap="1" wp14:anchorId="5CF569D4" wp14:editId="0DBBCF60">
            <wp:simplePos x="0" y="0"/>
            <wp:positionH relativeFrom="margin">
              <wp:align>left</wp:align>
            </wp:positionH>
            <wp:positionV relativeFrom="paragraph">
              <wp:posOffset>1800225</wp:posOffset>
            </wp:positionV>
            <wp:extent cx="800100" cy="800100"/>
            <wp:effectExtent l="0" t="0" r="0" b="0"/>
            <wp:wrapTight wrapText="bothSides">
              <wp:wrapPolygon edited="0">
                <wp:start x="8743" y="0"/>
                <wp:lineTo x="5143" y="8743"/>
                <wp:lineTo x="5143" y="11314"/>
                <wp:lineTo x="7200" y="21086"/>
                <wp:lineTo x="13886" y="21086"/>
                <wp:lineTo x="14400" y="16971"/>
                <wp:lineTo x="16457" y="10286"/>
                <wp:lineTo x="12343" y="0"/>
                <wp:lineTo x="8743" y="0"/>
              </wp:wrapPolygon>
            </wp:wrapTight>
            <wp:docPr id="5" name="Grafik 5" descr="Man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Mann mit einfarbiger Füllun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800100" cy="800100"/>
                    </a:xfrm>
                    <a:prstGeom prst="rect">
                      <a:avLst/>
                    </a:prstGeom>
                  </pic:spPr>
                </pic:pic>
              </a:graphicData>
            </a:graphic>
            <wp14:sizeRelH relativeFrom="margin">
              <wp14:pctWidth>0</wp14:pctWidth>
            </wp14:sizeRelH>
            <wp14:sizeRelV relativeFrom="margin">
              <wp14:pctHeight>0</wp14:pctHeight>
            </wp14:sizeRelV>
          </wp:anchor>
        </w:drawing>
      </w:r>
      <w:r w:rsidR="00112ED7">
        <w:br w:type="page"/>
      </w:r>
    </w:p>
    <w:p w14:paraId="1EBA8CE0" w14:textId="77777777" w:rsidR="008D60FE" w:rsidRPr="009B696A" w:rsidRDefault="00FC29FA" w:rsidP="003173FB">
      <w:pPr>
        <w:pStyle w:val="berschrift2"/>
      </w:pPr>
      <w:bookmarkStart w:id="20" w:name="_Toc57961014"/>
      <w:r>
        <w:lastRenderedPageBreak/>
        <w:t>Anforderungskatalog</w:t>
      </w:r>
      <w:bookmarkEnd w:id="20"/>
      <w:r>
        <w:t xml:space="preserve"> </w:t>
      </w:r>
      <w:r w:rsidR="008D60FE" w:rsidRPr="009B696A">
        <w:t xml:space="preserve"> </w:t>
      </w:r>
    </w:p>
    <w:p w14:paraId="75BB2A5D" w14:textId="77777777"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14:paraId="28552C72" w14:textId="77777777"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proofErr w:type="spellStart"/>
      <w:r w:rsidRPr="00CB6027">
        <w:t>must</w:t>
      </w:r>
      <w:proofErr w:type="spellEnd"/>
      <w:r w:rsidR="003D79EA">
        <w:t>"</w:t>
      </w:r>
      <w:r>
        <w:t xml:space="preserve">, </w:t>
      </w:r>
      <w:r w:rsidR="003D79EA">
        <w:t>"</w:t>
      </w:r>
      <w:proofErr w:type="spellStart"/>
      <w:r w:rsidRPr="00CB6027">
        <w:t>should</w:t>
      </w:r>
      <w:proofErr w:type="spellEnd"/>
      <w:r w:rsidR="003D79EA">
        <w:t>"</w:t>
      </w:r>
      <w:r>
        <w:t xml:space="preserve"> und </w:t>
      </w:r>
      <w:r w:rsidR="003D79EA">
        <w:t>"</w:t>
      </w:r>
      <w:r>
        <w:t xml:space="preserve">nice </w:t>
      </w:r>
      <w:proofErr w:type="spellStart"/>
      <w:r>
        <w:t>to</w:t>
      </w:r>
      <w:proofErr w:type="spellEnd"/>
      <w:r>
        <w:t xml:space="preserve"> </w:t>
      </w:r>
      <w:proofErr w:type="spellStart"/>
      <w:r>
        <w:t>have</w:t>
      </w:r>
      <w:proofErr w:type="spellEnd"/>
      <w:r w:rsidR="003D79EA">
        <w:t>"</w:t>
      </w:r>
      <w:r>
        <w:t>.</w:t>
      </w:r>
    </w:p>
    <w:p w14:paraId="6696D23A" w14:textId="77777777"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14:paraId="430BD97B" w14:textId="77777777"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14:paraId="38A3186E" w14:textId="77777777" w:rsidR="008D60FE" w:rsidRPr="009B696A" w:rsidRDefault="008E08C6" w:rsidP="003173FB">
      <w:pPr>
        <w:pStyle w:val="berschrift3"/>
        <w:ind w:firstLine="0"/>
      </w:pPr>
      <w:bookmarkStart w:id="21" w:name="_Ref466297546"/>
      <w:bookmarkStart w:id="22" w:name="_Toc57961015"/>
      <w:bookmarkStart w:id="23" w:name="_Toc532606801"/>
      <w:bookmarkStart w:id="24" w:name="_Toc17635195"/>
      <w:r>
        <w:t>A:</w:t>
      </w:r>
      <w:r w:rsidR="008D60FE" w:rsidRPr="009B696A">
        <w:t xml:space="preserve"> Funktionale Anforderungen</w:t>
      </w:r>
      <w:bookmarkEnd w:id="21"/>
      <w:bookmarkEnd w:id="22"/>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14:paraId="3F671E01" w14:textId="77777777" w:rsidTr="00E96244">
        <w:trPr>
          <w:trHeight w:val="397"/>
        </w:trPr>
        <w:tc>
          <w:tcPr>
            <w:tcW w:w="1696" w:type="dxa"/>
            <w:shd w:val="clear" w:color="auto" w:fill="D9D9D9" w:themeFill="background1" w:themeFillShade="D9"/>
          </w:tcPr>
          <w:p w14:paraId="63ECF825" w14:textId="77777777"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14:paraId="14F88886" w14:textId="77777777"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14:paraId="1D9A316E" w14:textId="77777777"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14:paraId="32753B51" w14:textId="77777777" w:rsidTr="00E96244">
        <w:tc>
          <w:tcPr>
            <w:tcW w:w="1696" w:type="dxa"/>
          </w:tcPr>
          <w:p w14:paraId="71F6EC6B" w14:textId="77777777" w:rsidR="008D60FE" w:rsidRPr="00BF0B04" w:rsidRDefault="008E08C6" w:rsidP="008E08C6">
            <w:pPr>
              <w:spacing w:after="240"/>
              <w:rPr>
                <w:sz w:val="22"/>
                <w:szCs w:val="22"/>
              </w:rPr>
            </w:pPr>
            <w:r>
              <w:rPr>
                <w:sz w:val="22"/>
                <w:szCs w:val="22"/>
              </w:rPr>
              <w:t>A</w:t>
            </w:r>
            <w:r w:rsidR="008D60FE" w:rsidRPr="00BF0B04">
              <w:rPr>
                <w:sz w:val="22"/>
                <w:szCs w:val="22"/>
              </w:rPr>
              <w:t>001</w:t>
            </w:r>
          </w:p>
        </w:tc>
        <w:tc>
          <w:tcPr>
            <w:tcW w:w="6171" w:type="dxa"/>
          </w:tcPr>
          <w:p w14:paraId="28D8BFD5" w14:textId="46395AF2" w:rsidR="008D60FE" w:rsidRPr="00BF0B04" w:rsidRDefault="00340B55" w:rsidP="00E915FE">
            <w:pPr>
              <w:spacing w:after="240"/>
              <w:rPr>
                <w:sz w:val="22"/>
                <w:szCs w:val="22"/>
              </w:rPr>
            </w:pPr>
            <w:r>
              <w:rPr>
                <w:sz w:val="22"/>
                <w:szCs w:val="22"/>
              </w:rPr>
              <w:t>Wenn sich etwas in der Nähe, vom Bewegungsmelder bewegt, will ich ein Bild ausgegeben bekommen.</w:t>
            </w:r>
          </w:p>
        </w:tc>
        <w:tc>
          <w:tcPr>
            <w:tcW w:w="708" w:type="dxa"/>
          </w:tcPr>
          <w:p w14:paraId="1E4404B4" w14:textId="2162D629" w:rsidR="008D60FE" w:rsidRPr="00BF0B04" w:rsidRDefault="00340B55" w:rsidP="009A6440">
            <w:pPr>
              <w:spacing w:after="240"/>
              <w:jc w:val="center"/>
              <w:rPr>
                <w:sz w:val="22"/>
                <w:szCs w:val="22"/>
              </w:rPr>
            </w:pPr>
            <w:r>
              <w:rPr>
                <w:sz w:val="22"/>
                <w:szCs w:val="22"/>
              </w:rPr>
              <w:t>1</w:t>
            </w:r>
          </w:p>
        </w:tc>
      </w:tr>
      <w:tr w:rsidR="008D60FE" w:rsidRPr="009B696A" w14:paraId="70B66F31" w14:textId="77777777" w:rsidTr="00E96244">
        <w:tc>
          <w:tcPr>
            <w:tcW w:w="1696" w:type="dxa"/>
          </w:tcPr>
          <w:p w14:paraId="567168AB" w14:textId="77777777" w:rsidR="008D60FE" w:rsidRPr="00BF0B04" w:rsidRDefault="008E08C6" w:rsidP="009A6440">
            <w:pPr>
              <w:spacing w:after="240"/>
              <w:rPr>
                <w:sz w:val="22"/>
                <w:szCs w:val="22"/>
              </w:rPr>
            </w:pPr>
            <w:r>
              <w:rPr>
                <w:sz w:val="22"/>
                <w:szCs w:val="22"/>
              </w:rPr>
              <w:t>A</w:t>
            </w:r>
            <w:r w:rsidR="008D60FE" w:rsidRPr="00BF0B04">
              <w:rPr>
                <w:sz w:val="22"/>
                <w:szCs w:val="22"/>
              </w:rPr>
              <w:t>002</w:t>
            </w:r>
          </w:p>
        </w:tc>
        <w:tc>
          <w:tcPr>
            <w:tcW w:w="6171" w:type="dxa"/>
          </w:tcPr>
          <w:p w14:paraId="57C94495" w14:textId="5AB087AE" w:rsidR="008D60FE" w:rsidRPr="00BF0B04" w:rsidRDefault="00340B55" w:rsidP="00CB6027">
            <w:pPr>
              <w:spacing w:after="240"/>
              <w:rPr>
                <w:sz w:val="22"/>
                <w:szCs w:val="22"/>
              </w:rPr>
            </w:pPr>
            <w:r>
              <w:rPr>
                <w:sz w:val="22"/>
                <w:szCs w:val="22"/>
              </w:rPr>
              <w:t>Die Bilder sollen alle in einem Ordner gespeichert werden.</w:t>
            </w:r>
          </w:p>
        </w:tc>
        <w:tc>
          <w:tcPr>
            <w:tcW w:w="708" w:type="dxa"/>
          </w:tcPr>
          <w:p w14:paraId="5F58E783" w14:textId="415200D1" w:rsidR="008D60FE" w:rsidRPr="00BF0B04" w:rsidRDefault="00340B55" w:rsidP="009A6440">
            <w:pPr>
              <w:spacing w:after="240"/>
              <w:jc w:val="center"/>
              <w:rPr>
                <w:sz w:val="22"/>
                <w:szCs w:val="22"/>
              </w:rPr>
            </w:pPr>
            <w:r>
              <w:rPr>
                <w:sz w:val="22"/>
                <w:szCs w:val="22"/>
              </w:rPr>
              <w:t>1</w:t>
            </w:r>
          </w:p>
        </w:tc>
      </w:tr>
      <w:tr w:rsidR="008D60FE" w:rsidRPr="009B696A" w14:paraId="52FD08B7" w14:textId="77777777" w:rsidTr="00E96244">
        <w:tc>
          <w:tcPr>
            <w:tcW w:w="1696" w:type="dxa"/>
          </w:tcPr>
          <w:p w14:paraId="21D4AC81" w14:textId="21E7C903" w:rsidR="008D60FE" w:rsidRPr="00BF0B04" w:rsidRDefault="00EA7550" w:rsidP="009A6440">
            <w:pPr>
              <w:spacing w:after="240"/>
              <w:rPr>
                <w:sz w:val="22"/>
                <w:szCs w:val="22"/>
              </w:rPr>
            </w:pPr>
            <w:r>
              <w:rPr>
                <w:sz w:val="22"/>
                <w:szCs w:val="22"/>
              </w:rPr>
              <w:t>A003</w:t>
            </w:r>
          </w:p>
        </w:tc>
        <w:tc>
          <w:tcPr>
            <w:tcW w:w="6171" w:type="dxa"/>
          </w:tcPr>
          <w:p w14:paraId="76EA9485" w14:textId="43A875A1" w:rsidR="008D60FE" w:rsidRPr="00BF0B04" w:rsidRDefault="00A72F40" w:rsidP="009A6440">
            <w:pPr>
              <w:spacing w:after="240"/>
              <w:rPr>
                <w:sz w:val="22"/>
                <w:szCs w:val="22"/>
              </w:rPr>
            </w:pPr>
            <w:r>
              <w:rPr>
                <w:sz w:val="22"/>
                <w:szCs w:val="22"/>
              </w:rPr>
              <w:t>Die Bilder sollen per E-Mail mir geschickt werden.</w:t>
            </w:r>
          </w:p>
        </w:tc>
        <w:tc>
          <w:tcPr>
            <w:tcW w:w="708" w:type="dxa"/>
          </w:tcPr>
          <w:p w14:paraId="2050B358" w14:textId="30B5691F" w:rsidR="008D60FE" w:rsidRPr="00BF0B04" w:rsidRDefault="00A72F40" w:rsidP="009A6440">
            <w:pPr>
              <w:spacing w:after="240"/>
              <w:jc w:val="center"/>
              <w:rPr>
                <w:sz w:val="22"/>
                <w:szCs w:val="22"/>
              </w:rPr>
            </w:pPr>
            <w:r>
              <w:rPr>
                <w:sz w:val="22"/>
                <w:szCs w:val="22"/>
              </w:rPr>
              <w:t>2</w:t>
            </w:r>
          </w:p>
        </w:tc>
      </w:tr>
      <w:tr w:rsidR="008D60FE" w:rsidRPr="009B696A" w14:paraId="503774D7" w14:textId="77777777" w:rsidTr="00E96244">
        <w:tc>
          <w:tcPr>
            <w:tcW w:w="1696" w:type="dxa"/>
          </w:tcPr>
          <w:p w14:paraId="504434D6" w14:textId="1B347FD4" w:rsidR="008D60FE" w:rsidRPr="00BF0B04" w:rsidRDefault="00EA7550" w:rsidP="009A6440">
            <w:pPr>
              <w:spacing w:after="240"/>
              <w:rPr>
                <w:sz w:val="22"/>
                <w:szCs w:val="22"/>
              </w:rPr>
            </w:pPr>
            <w:r>
              <w:rPr>
                <w:sz w:val="22"/>
                <w:szCs w:val="22"/>
              </w:rPr>
              <w:t>A004</w:t>
            </w:r>
          </w:p>
        </w:tc>
        <w:tc>
          <w:tcPr>
            <w:tcW w:w="6171" w:type="dxa"/>
          </w:tcPr>
          <w:p w14:paraId="63ABE635" w14:textId="3D98EEC6" w:rsidR="008D60FE" w:rsidRPr="00BF0B04" w:rsidRDefault="00A72F40" w:rsidP="009A6440">
            <w:pPr>
              <w:spacing w:after="240"/>
              <w:rPr>
                <w:sz w:val="22"/>
                <w:szCs w:val="22"/>
              </w:rPr>
            </w:pPr>
            <w:r>
              <w:rPr>
                <w:sz w:val="22"/>
                <w:szCs w:val="22"/>
              </w:rPr>
              <w:t>Ich möchte ein Bash-Programm haben, wo ich die E-Mail-Adresse eingeben kann, welche benutzt werden soll.</w:t>
            </w:r>
          </w:p>
        </w:tc>
        <w:tc>
          <w:tcPr>
            <w:tcW w:w="708" w:type="dxa"/>
          </w:tcPr>
          <w:p w14:paraId="54AB71BE" w14:textId="2F0D061C" w:rsidR="008D60FE" w:rsidRPr="00BF0B04" w:rsidRDefault="00A72F40" w:rsidP="009A6440">
            <w:pPr>
              <w:spacing w:after="240"/>
              <w:jc w:val="center"/>
              <w:rPr>
                <w:sz w:val="22"/>
                <w:szCs w:val="22"/>
              </w:rPr>
            </w:pPr>
            <w:r>
              <w:rPr>
                <w:sz w:val="22"/>
                <w:szCs w:val="22"/>
              </w:rPr>
              <w:t>2</w:t>
            </w:r>
          </w:p>
        </w:tc>
      </w:tr>
      <w:tr w:rsidR="008D60FE" w:rsidRPr="009B696A" w14:paraId="4729EC50" w14:textId="77777777" w:rsidTr="00E96244">
        <w:tc>
          <w:tcPr>
            <w:tcW w:w="1696" w:type="dxa"/>
          </w:tcPr>
          <w:p w14:paraId="7A8A4EBE" w14:textId="7BB380C3" w:rsidR="008D60FE" w:rsidRPr="00BF0B04" w:rsidRDefault="00EA7550" w:rsidP="009A6440">
            <w:pPr>
              <w:spacing w:after="240"/>
              <w:rPr>
                <w:sz w:val="22"/>
                <w:szCs w:val="22"/>
              </w:rPr>
            </w:pPr>
            <w:r>
              <w:rPr>
                <w:sz w:val="22"/>
                <w:szCs w:val="22"/>
              </w:rPr>
              <w:t>A005</w:t>
            </w:r>
          </w:p>
        </w:tc>
        <w:tc>
          <w:tcPr>
            <w:tcW w:w="6171" w:type="dxa"/>
          </w:tcPr>
          <w:p w14:paraId="26FBCBC8" w14:textId="26CA0B81" w:rsidR="008D60FE" w:rsidRPr="00BF0B04" w:rsidRDefault="00A72F40" w:rsidP="009A6440">
            <w:pPr>
              <w:spacing w:after="240"/>
              <w:rPr>
                <w:sz w:val="22"/>
                <w:szCs w:val="22"/>
              </w:rPr>
            </w:pPr>
            <w:r>
              <w:rPr>
                <w:sz w:val="22"/>
                <w:szCs w:val="22"/>
              </w:rPr>
              <w:t>Ich möchte eine Datenbank haben, in der die E-Mail-Adressen und die Bilder gespeichert werden.</w:t>
            </w:r>
          </w:p>
        </w:tc>
        <w:tc>
          <w:tcPr>
            <w:tcW w:w="708" w:type="dxa"/>
          </w:tcPr>
          <w:p w14:paraId="24C57BC5" w14:textId="21B03465" w:rsidR="008D60FE" w:rsidRPr="00BF0B04" w:rsidRDefault="00A72F40" w:rsidP="009A6440">
            <w:pPr>
              <w:spacing w:after="240"/>
              <w:jc w:val="center"/>
              <w:rPr>
                <w:sz w:val="22"/>
                <w:szCs w:val="22"/>
              </w:rPr>
            </w:pPr>
            <w:r>
              <w:rPr>
                <w:sz w:val="22"/>
                <w:szCs w:val="22"/>
              </w:rPr>
              <w:t>3</w:t>
            </w:r>
          </w:p>
        </w:tc>
      </w:tr>
      <w:tr w:rsidR="008D60FE" w:rsidRPr="009B696A" w14:paraId="1E9720B7" w14:textId="77777777" w:rsidTr="00E96244">
        <w:tc>
          <w:tcPr>
            <w:tcW w:w="1696" w:type="dxa"/>
          </w:tcPr>
          <w:p w14:paraId="2E5B984C" w14:textId="77777777" w:rsidR="008D60FE" w:rsidRPr="00BF0B04" w:rsidRDefault="008D60FE" w:rsidP="009A6440">
            <w:pPr>
              <w:spacing w:after="240"/>
              <w:rPr>
                <w:sz w:val="22"/>
                <w:szCs w:val="22"/>
              </w:rPr>
            </w:pPr>
          </w:p>
        </w:tc>
        <w:tc>
          <w:tcPr>
            <w:tcW w:w="6171" w:type="dxa"/>
          </w:tcPr>
          <w:p w14:paraId="0AEE7048" w14:textId="77777777" w:rsidR="008D60FE" w:rsidRPr="00BF0B04" w:rsidRDefault="008D60FE" w:rsidP="009A6440">
            <w:pPr>
              <w:spacing w:after="240"/>
              <w:rPr>
                <w:sz w:val="22"/>
                <w:szCs w:val="22"/>
              </w:rPr>
            </w:pPr>
          </w:p>
        </w:tc>
        <w:tc>
          <w:tcPr>
            <w:tcW w:w="708" w:type="dxa"/>
          </w:tcPr>
          <w:p w14:paraId="7856375F" w14:textId="77777777" w:rsidR="008D60FE" w:rsidRPr="00BF0B04" w:rsidRDefault="008D60FE" w:rsidP="009A6440">
            <w:pPr>
              <w:spacing w:after="240"/>
              <w:jc w:val="center"/>
              <w:rPr>
                <w:sz w:val="22"/>
                <w:szCs w:val="22"/>
              </w:rPr>
            </w:pPr>
          </w:p>
        </w:tc>
      </w:tr>
      <w:tr w:rsidR="008D60FE" w:rsidRPr="009B696A" w14:paraId="78B125D1" w14:textId="77777777" w:rsidTr="00E96244">
        <w:tc>
          <w:tcPr>
            <w:tcW w:w="1696" w:type="dxa"/>
          </w:tcPr>
          <w:p w14:paraId="26CEC0DB" w14:textId="77777777" w:rsidR="008D60FE" w:rsidRPr="00BF0B04" w:rsidRDefault="008D60FE" w:rsidP="009A6440">
            <w:pPr>
              <w:spacing w:after="240"/>
              <w:rPr>
                <w:sz w:val="22"/>
                <w:szCs w:val="22"/>
              </w:rPr>
            </w:pPr>
          </w:p>
        </w:tc>
        <w:tc>
          <w:tcPr>
            <w:tcW w:w="6171" w:type="dxa"/>
          </w:tcPr>
          <w:p w14:paraId="64C96A1F" w14:textId="77777777" w:rsidR="008D60FE" w:rsidRPr="00BF0B04" w:rsidRDefault="008D60FE" w:rsidP="009A6440">
            <w:pPr>
              <w:spacing w:after="240"/>
              <w:rPr>
                <w:sz w:val="22"/>
                <w:szCs w:val="22"/>
              </w:rPr>
            </w:pPr>
          </w:p>
        </w:tc>
        <w:tc>
          <w:tcPr>
            <w:tcW w:w="708" w:type="dxa"/>
          </w:tcPr>
          <w:p w14:paraId="1DF91BED" w14:textId="77777777" w:rsidR="008D60FE" w:rsidRPr="00BF0B04" w:rsidRDefault="008D60FE" w:rsidP="009A6440">
            <w:pPr>
              <w:spacing w:after="240"/>
              <w:jc w:val="center"/>
              <w:rPr>
                <w:sz w:val="22"/>
                <w:szCs w:val="22"/>
              </w:rPr>
            </w:pPr>
          </w:p>
        </w:tc>
      </w:tr>
      <w:tr w:rsidR="008D60FE" w:rsidRPr="009B696A" w14:paraId="00A50C7A" w14:textId="77777777" w:rsidTr="00E96244">
        <w:tc>
          <w:tcPr>
            <w:tcW w:w="1696" w:type="dxa"/>
          </w:tcPr>
          <w:p w14:paraId="3F04B125" w14:textId="77777777" w:rsidR="008D60FE" w:rsidRPr="00BF0B04" w:rsidRDefault="008D60FE" w:rsidP="009A6440">
            <w:pPr>
              <w:spacing w:after="240"/>
              <w:rPr>
                <w:sz w:val="22"/>
                <w:szCs w:val="22"/>
              </w:rPr>
            </w:pPr>
          </w:p>
        </w:tc>
        <w:tc>
          <w:tcPr>
            <w:tcW w:w="6171" w:type="dxa"/>
          </w:tcPr>
          <w:p w14:paraId="320CB9C6" w14:textId="77777777" w:rsidR="008D60FE" w:rsidRPr="00BF0B04" w:rsidRDefault="008D60FE" w:rsidP="009A6440">
            <w:pPr>
              <w:spacing w:after="240"/>
              <w:rPr>
                <w:sz w:val="22"/>
                <w:szCs w:val="22"/>
              </w:rPr>
            </w:pPr>
          </w:p>
        </w:tc>
        <w:tc>
          <w:tcPr>
            <w:tcW w:w="708" w:type="dxa"/>
          </w:tcPr>
          <w:p w14:paraId="2D3FB8E6" w14:textId="77777777" w:rsidR="008D60FE" w:rsidRPr="00BF0B04" w:rsidRDefault="008D60FE" w:rsidP="009A6440">
            <w:pPr>
              <w:spacing w:after="240"/>
              <w:jc w:val="center"/>
              <w:rPr>
                <w:sz w:val="22"/>
                <w:szCs w:val="22"/>
              </w:rPr>
            </w:pPr>
          </w:p>
        </w:tc>
      </w:tr>
    </w:tbl>
    <w:p w14:paraId="4A9AA561" w14:textId="77777777" w:rsidR="00B65FB4" w:rsidRPr="00B65FB4" w:rsidRDefault="00B65FB4" w:rsidP="00B65FB4"/>
    <w:p w14:paraId="2B54B986" w14:textId="77777777" w:rsidR="00B65FB4" w:rsidRDefault="00B65FB4" w:rsidP="003173FB">
      <w:pPr>
        <w:pStyle w:val="berschrift3"/>
        <w:ind w:firstLine="0"/>
      </w:pPr>
    </w:p>
    <w:p w14:paraId="6FA59818" w14:textId="77777777" w:rsidR="00B65FB4" w:rsidRDefault="00B65FB4" w:rsidP="003173FB">
      <w:pPr>
        <w:pStyle w:val="berschrift3"/>
        <w:ind w:firstLine="0"/>
      </w:pPr>
    </w:p>
    <w:p w14:paraId="4633DAE5" w14:textId="6C5E1056" w:rsidR="008D60FE" w:rsidRPr="009B696A" w:rsidRDefault="008E08C6" w:rsidP="003173FB">
      <w:pPr>
        <w:pStyle w:val="berschrift3"/>
        <w:ind w:firstLine="0"/>
      </w:pPr>
      <w:bookmarkStart w:id="25" w:name="_Toc57961016"/>
      <w:r>
        <w:t>NF</w:t>
      </w:r>
      <w:r w:rsidR="008D60FE" w:rsidRPr="009B696A">
        <w:t>: Nichtfunktionale Anforderungen</w:t>
      </w:r>
      <w:bookmarkEnd w:id="25"/>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14:paraId="60B75B51" w14:textId="77777777" w:rsidTr="00966ED5">
        <w:trPr>
          <w:trHeight w:val="397"/>
        </w:trPr>
        <w:tc>
          <w:tcPr>
            <w:tcW w:w="1631" w:type="dxa"/>
            <w:shd w:val="clear" w:color="auto" w:fill="D9D9D9" w:themeFill="background1" w:themeFillShade="D9"/>
          </w:tcPr>
          <w:p w14:paraId="4E615696" w14:textId="77777777"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14:paraId="074398B4" w14:textId="77777777"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14:paraId="4745ED8F" w14:textId="77777777"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14:paraId="685E2FAC" w14:textId="77777777" w:rsidTr="009A6440">
        <w:tc>
          <w:tcPr>
            <w:tcW w:w="1631" w:type="dxa"/>
          </w:tcPr>
          <w:p w14:paraId="7537207E" w14:textId="2A77D9F8" w:rsidR="008D60FE" w:rsidRPr="00BF0B04" w:rsidRDefault="008D60FE" w:rsidP="008E08C6">
            <w:pPr>
              <w:spacing w:after="240"/>
              <w:rPr>
                <w:sz w:val="22"/>
                <w:szCs w:val="22"/>
              </w:rPr>
            </w:pPr>
          </w:p>
        </w:tc>
        <w:tc>
          <w:tcPr>
            <w:tcW w:w="6224" w:type="dxa"/>
          </w:tcPr>
          <w:p w14:paraId="5EE67B75" w14:textId="2040CEF2" w:rsidR="008D60FE" w:rsidRPr="00BF0B04" w:rsidRDefault="008D60FE" w:rsidP="00C115E3">
            <w:pPr>
              <w:spacing w:after="240"/>
              <w:rPr>
                <w:sz w:val="22"/>
                <w:szCs w:val="22"/>
              </w:rPr>
            </w:pPr>
          </w:p>
        </w:tc>
        <w:tc>
          <w:tcPr>
            <w:tcW w:w="720" w:type="dxa"/>
          </w:tcPr>
          <w:p w14:paraId="4B1B10BE" w14:textId="714FCAB1" w:rsidR="008D60FE" w:rsidRPr="00BF0B04" w:rsidRDefault="008D60FE" w:rsidP="009A6440">
            <w:pPr>
              <w:spacing w:after="240"/>
              <w:jc w:val="center"/>
              <w:rPr>
                <w:sz w:val="22"/>
                <w:szCs w:val="22"/>
              </w:rPr>
            </w:pPr>
          </w:p>
        </w:tc>
      </w:tr>
      <w:tr w:rsidR="008D60FE" w:rsidRPr="009B696A" w14:paraId="24C59A9C" w14:textId="77777777" w:rsidTr="009A6440">
        <w:tc>
          <w:tcPr>
            <w:tcW w:w="1631" w:type="dxa"/>
          </w:tcPr>
          <w:p w14:paraId="0057D3D9" w14:textId="087DB273" w:rsidR="008D60FE" w:rsidRPr="00BF0B04" w:rsidRDefault="008D60FE" w:rsidP="009A6440">
            <w:pPr>
              <w:spacing w:after="240"/>
              <w:rPr>
                <w:sz w:val="22"/>
                <w:szCs w:val="22"/>
              </w:rPr>
            </w:pPr>
          </w:p>
        </w:tc>
        <w:tc>
          <w:tcPr>
            <w:tcW w:w="6224" w:type="dxa"/>
          </w:tcPr>
          <w:p w14:paraId="4466D0B2" w14:textId="5570781B" w:rsidR="008D60FE" w:rsidRPr="00BF0B04" w:rsidRDefault="008D60FE" w:rsidP="009A6440">
            <w:pPr>
              <w:spacing w:after="240"/>
              <w:rPr>
                <w:sz w:val="22"/>
                <w:szCs w:val="22"/>
              </w:rPr>
            </w:pPr>
          </w:p>
        </w:tc>
        <w:tc>
          <w:tcPr>
            <w:tcW w:w="720" w:type="dxa"/>
          </w:tcPr>
          <w:p w14:paraId="37612498" w14:textId="59338C11" w:rsidR="008D60FE" w:rsidRPr="00BF0B04" w:rsidRDefault="008D60FE" w:rsidP="009A6440">
            <w:pPr>
              <w:spacing w:after="240"/>
              <w:jc w:val="center"/>
              <w:rPr>
                <w:sz w:val="22"/>
                <w:szCs w:val="22"/>
              </w:rPr>
            </w:pPr>
          </w:p>
        </w:tc>
      </w:tr>
      <w:tr w:rsidR="008D60FE" w:rsidRPr="009B696A" w14:paraId="1F2D2FC4" w14:textId="77777777" w:rsidTr="009A6440">
        <w:tc>
          <w:tcPr>
            <w:tcW w:w="1631" w:type="dxa"/>
          </w:tcPr>
          <w:p w14:paraId="4BC91FC6" w14:textId="77777777" w:rsidR="008D60FE" w:rsidRPr="00BF0B04" w:rsidRDefault="008D60FE" w:rsidP="005B0A49">
            <w:pPr>
              <w:spacing w:after="240"/>
              <w:rPr>
                <w:sz w:val="22"/>
                <w:szCs w:val="22"/>
              </w:rPr>
            </w:pPr>
          </w:p>
        </w:tc>
        <w:tc>
          <w:tcPr>
            <w:tcW w:w="6224" w:type="dxa"/>
          </w:tcPr>
          <w:p w14:paraId="7DD4C53E" w14:textId="77777777" w:rsidR="008D60FE" w:rsidRPr="00BF0B04" w:rsidRDefault="008D60FE" w:rsidP="009A6440">
            <w:pPr>
              <w:spacing w:after="240"/>
              <w:rPr>
                <w:sz w:val="22"/>
                <w:szCs w:val="22"/>
              </w:rPr>
            </w:pPr>
          </w:p>
        </w:tc>
        <w:tc>
          <w:tcPr>
            <w:tcW w:w="720" w:type="dxa"/>
          </w:tcPr>
          <w:p w14:paraId="669FE551" w14:textId="77777777" w:rsidR="008D60FE" w:rsidRPr="00BF0B04" w:rsidRDefault="008D60FE" w:rsidP="009A6440">
            <w:pPr>
              <w:spacing w:after="240"/>
              <w:jc w:val="center"/>
              <w:rPr>
                <w:sz w:val="22"/>
                <w:szCs w:val="22"/>
              </w:rPr>
            </w:pPr>
          </w:p>
        </w:tc>
      </w:tr>
      <w:tr w:rsidR="008D60FE" w:rsidRPr="009B696A" w14:paraId="10E54399" w14:textId="77777777" w:rsidTr="009A6440">
        <w:tc>
          <w:tcPr>
            <w:tcW w:w="1631" w:type="dxa"/>
          </w:tcPr>
          <w:p w14:paraId="238E35CA" w14:textId="77777777" w:rsidR="008D60FE" w:rsidRPr="00BF0B04" w:rsidRDefault="008D60FE" w:rsidP="009A6440">
            <w:pPr>
              <w:spacing w:after="240"/>
              <w:rPr>
                <w:sz w:val="22"/>
                <w:szCs w:val="22"/>
              </w:rPr>
            </w:pPr>
          </w:p>
        </w:tc>
        <w:tc>
          <w:tcPr>
            <w:tcW w:w="6224" w:type="dxa"/>
          </w:tcPr>
          <w:p w14:paraId="21B25A14" w14:textId="77777777" w:rsidR="008D60FE" w:rsidRPr="00BF0B04" w:rsidRDefault="008D60FE" w:rsidP="009A6440">
            <w:pPr>
              <w:spacing w:after="240"/>
              <w:rPr>
                <w:sz w:val="22"/>
                <w:szCs w:val="22"/>
              </w:rPr>
            </w:pPr>
          </w:p>
        </w:tc>
        <w:tc>
          <w:tcPr>
            <w:tcW w:w="720" w:type="dxa"/>
          </w:tcPr>
          <w:p w14:paraId="523686FC" w14:textId="77777777" w:rsidR="008D60FE" w:rsidRPr="00BF0B04" w:rsidRDefault="008D60FE" w:rsidP="009A6440">
            <w:pPr>
              <w:spacing w:after="240"/>
              <w:jc w:val="center"/>
              <w:rPr>
                <w:sz w:val="22"/>
                <w:szCs w:val="22"/>
              </w:rPr>
            </w:pPr>
          </w:p>
        </w:tc>
      </w:tr>
      <w:tr w:rsidR="008D60FE" w:rsidRPr="009B696A" w14:paraId="61643125" w14:textId="77777777" w:rsidTr="009A6440">
        <w:tc>
          <w:tcPr>
            <w:tcW w:w="1631" w:type="dxa"/>
          </w:tcPr>
          <w:p w14:paraId="465EF416" w14:textId="77777777" w:rsidR="008D60FE" w:rsidRPr="00BF0B04" w:rsidRDefault="008D60FE" w:rsidP="009A6440">
            <w:pPr>
              <w:spacing w:after="240"/>
              <w:rPr>
                <w:sz w:val="22"/>
                <w:szCs w:val="22"/>
              </w:rPr>
            </w:pPr>
          </w:p>
        </w:tc>
        <w:tc>
          <w:tcPr>
            <w:tcW w:w="6224" w:type="dxa"/>
          </w:tcPr>
          <w:p w14:paraId="43C6CFFA" w14:textId="77777777" w:rsidR="008D60FE" w:rsidRPr="00BF0B04" w:rsidRDefault="008D60FE" w:rsidP="009A6440">
            <w:pPr>
              <w:spacing w:after="240"/>
              <w:rPr>
                <w:sz w:val="22"/>
                <w:szCs w:val="22"/>
              </w:rPr>
            </w:pPr>
          </w:p>
        </w:tc>
        <w:tc>
          <w:tcPr>
            <w:tcW w:w="720" w:type="dxa"/>
          </w:tcPr>
          <w:p w14:paraId="3D257772" w14:textId="77777777" w:rsidR="008D60FE" w:rsidRPr="00BF0B04" w:rsidRDefault="008D60FE" w:rsidP="009A6440">
            <w:pPr>
              <w:spacing w:after="240"/>
              <w:jc w:val="center"/>
              <w:rPr>
                <w:sz w:val="22"/>
                <w:szCs w:val="22"/>
              </w:rPr>
            </w:pPr>
          </w:p>
        </w:tc>
      </w:tr>
      <w:tr w:rsidR="008D60FE" w:rsidRPr="009B696A" w14:paraId="52885AB6" w14:textId="77777777" w:rsidTr="009A6440">
        <w:tc>
          <w:tcPr>
            <w:tcW w:w="1631" w:type="dxa"/>
          </w:tcPr>
          <w:p w14:paraId="5BBE4563" w14:textId="77777777" w:rsidR="008D60FE" w:rsidRPr="00BF0B04" w:rsidRDefault="008D60FE" w:rsidP="009A6440">
            <w:pPr>
              <w:spacing w:after="240"/>
              <w:rPr>
                <w:sz w:val="22"/>
                <w:szCs w:val="22"/>
              </w:rPr>
            </w:pPr>
          </w:p>
        </w:tc>
        <w:tc>
          <w:tcPr>
            <w:tcW w:w="6224" w:type="dxa"/>
          </w:tcPr>
          <w:p w14:paraId="2D78C4DA" w14:textId="77777777" w:rsidR="008D60FE" w:rsidRPr="00BF0B04" w:rsidRDefault="008D60FE" w:rsidP="009A6440">
            <w:pPr>
              <w:spacing w:after="240"/>
              <w:rPr>
                <w:sz w:val="22"/>
                <w:szCs w:val="22"/>
              </w:rPr>
            </w:pPr>
          </w:p>
        </w:tc>
        <w:tc>
          <w:tcPr>
            <w:tcW w:w="720" w:type="dxa"/>
          </w:tcPr>
          <w:p w14:paraId="0D24A987" w14:textId="77777777" w:rsidR="008D60FE" w:rsidRPr="00BF0B04" w:rsidRDefault="008D60FE" w:rsidP="009A6440">
            <w:pPr>
              <w:spacing w:after="240"/>
              <w:jc w:val="center"/>
              <w:rPr>
                <w:sz w:val="22"/>
                <w:szCs w:val="22"/>
              </w:rPr>
            </w:pPr>
          </w:p>
        </w:tc>
      </w:tr>
    </w:tbl>
    <w:p w14:paraId="540CDA92" w14:textId="77777777" w:rsidR="008D60FE" w:rsidRPr="009B696A" w:rsidRDefault="008D60FE" w:rsidP="008D60FE">
      <w:pPr>
        <w:spacing w:after="240"/>
      </w:pPr>
    </w:p>
    <w:p w14:paraId="0C2A06CF" w14:textId="77777777" w:rsidR="008D60FE" w:rsidRPr="009B696A" w:rsidRDefault="008D60FE" w:rsidP="008D60FE">
      <w:pPr>
        <w:spacing w:after="240" w:line="240" w:lineRule="auto"/>
        <w:rPr>
          <w:b/>
          <w:bCs/>
          <w:spacing w:val="4"/>
          <w:sz w:val="28"/>
          <w:szCs w:val="28"/>
        </w:rPr>
      </w:pPr>
      <w:r w:rsidRPr="009B696A">
        <w:br w:type="page"/>
      </w:r>
    </w:p>
    <w:p w14:paraId="4353D8AA" w14:textId="3E54CB99" w:rsidR="008D60FE" w:rsidRPr="009B696A" w:rsidRDefault="008D60FE" w:rsidP="003173FB">
      <w:pPr>
        <w:pStyle w:val="berschrift1"/>
      </w:pPr>
      <w:bookmarkStart w:id="26" w:name="_Toc57961017"/>
      <w:r w:rsidRPr="009B696A">
        <w:lastRenderedPageBreak/>
        <w:t>Systemablaufmodelle (Aktivitäten)</w:t>
      </w:r>
      <w:bookmarkEnd w:id="26"/>
      <w:r w:rsidRPr="009B696A">
        <w:t xml:space="preserve"> </w:t>
      </w:r>
    </w:p>
    <w:p w14:paraId="664601EF" w14:textId="7F9DB440" w:rsidR="00984CB4" w:rsidRDefault="00A72F40" w:rsidP="00AF6AA2">
      <w:pPr>
        <w:spacing w:after="240"/>
        <w:jc w:val="both"/>
      </w:pPr>
      <w:r>
        <w:rPr>
          <w:noProof/>
        </w:rPr>
        <w:drawing>
          <wp:anchor distT="0" distB="0" distL="114300" distR="114300" simplePos="0" relativeHeight="251678720" behindDoc="1" locked="0" layoutInCell="1" allowOverlap="1" wp14:anchorId="669CD8CE" wp14:editId="601907BD">
            <wp:simplePos x="0" y="0"/>
            <wp:positionH relativeFrom="margin">
              <wp:align>center</wp:align>
            </wp:positionH>
            <wp:positionV relativeFrom="paragraph">
              <wp:posOffset>622935</wp:posOffset>
            </wp:positionV>
            <wp:extent cx="5229225" cy="7629525"/>
            <wp:effectExtent l="0" t="0" r="9525" b="9525"/>
            <wp:wrapTight wrapText="bothSides">
              <wp:wrapPolygon edited="0">
                <wp:start x="7161" y="0"/>
                <wp:lineTo x="7082" y="108"/>
                <wp:lineTo x="7003" y="1564"/>
                <wp:lineTo x="7475" y="1726"/>
                <wp:lineTo x="9285" y="1726"/>
                <wp:lineTo x="9285" y="2589"/>
                <wp:lineTo x="7003" y="3452"/>
                <wp:lineTo x="7003" y="5124"/>
                <wp:lineTo x="7161" y="5178"/>
                <wp:lineTo x="9285" y="5178"/>
                <wp:lineTo x="9128" y="6903"/>
                <wp:lineTo x="7239" y="6957"/>
                <wp:lineTo x="7082" y="7011"/>
                <wp:lineTo x="7082" y="8629"/>
                <wp:lineTo x="9285" y="9492"/>
                <wp:lineTo x="9128" y="10085"/>
                <wp:lineTo x="9128" y="10355"/>
                <wp:lineTo x="4407" y="11218"/>
                <wp:lineTo x="708" y="11488"/>
                <wp:lineTo x="79" y="11596"/>
                <wp:lineTo x="79" y="16234"/>
                <wp:lineTo x="1416" y="16396"/>
                <wp:lineTo x="6531" y="16396"/>
                <wp:lineTo x="6531" y="16881"/>
                <wp:lineTo x="7869" y="17258"/>
                <wp:lineTo x="9443" y="17258"/>
                <wp:lineTo x="9207" y="19847"/>
                <wp:lineTo x="7554" y="19901"/>
                <wp:lineTo x="7082" y="20063"/>
                <wp:lineTo x="7161" y="21573"/>
                <wp:lineTo x="7239" y="21573"/>
                <wp:lineTo x="12039" y="21573"/>
                <wp:lineTo x="12118" y="21573"/>
                <wp:lineTo x="12354" y="20063"/>
                <wp:lineTo x="11803" y="19901"/>
                <wp:lineTo x="9993" y="19847"/>
                <wp:lineTo x="9836" y="17258"/>
                <wp:lineTo x="11331" y="17258"/>
                <wp:lineTo x="12826" y="16827"/>
                <wp:lineTo x="12748" y="16396"/>
                <wp:lineTo x="18098" y="16396"/>
                <wp:lineTo x="19593" y="16234"/>
                <wp:lineTo x="19436" y="12944"/>
                <wp:lineTo x="21561" y="12458"/>
                <wp:lineTo x="21561" y="10733"/>
                <wp:lineTo x="9915" y="10355"/>
                <wp:lineTo x="9836" y="9492"/>
                <wp:lineTo x="12039" y="8629"/>
                <wp:lineTo x="12197" y="7065"/>
                <wp:lineTo x="11882" y="6957"/>
                <wp:lineTo x="9915" y="6903"/>
                <wp:lineTo x="9757" y="5178"/>
                <wp:lineTo x="11882" y="5178"/>
                <wp:lineTo x="12197" y="5070"/>
                <wp:lineTo x="12039" y="3452"/>
                <wp:lineTo x="9757" y="2589"/>
                <wp:lineTo x="9757" y="1726"/>
                <wp:lineTo x="11567" y="1726"/>
                <wp:lineTo x="12118" y="1510"/>
                <wp:lineTo x="11961" y="108"/>
                <wp:lineTo x="11882" y="0"/>
                <wp:lineTo x="7161"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9225" cy="7629525"/>
                    </a:xfrm>
                    <a:prstGeom prst="rect">
                      <a:avLst/>
                    </a:prstGeom>
                    <a:noFill/>
                    <a:ln>
                      <a:noFill/>
                    </a:ln>
                  </pic:spPr>
                </pic:pic>
              </a:graphicData>
            </a:graphic>
          </wp:anchor>
        </w:drawing>
      </w:r>
      <w:r w:rsidR="008D60FE" w:rsidRPr="009B696A">
        <w:t>Diese</w:t>
      </w:r>
      <w:r w:rsidR="00524ED4">
        <w:t>s Kapitel zeigt die wichtigsten</w:t>
      </w:r>
      <w:r w:rsidR="00966ED5">
        <w:t xml:space="preserve"> und/oder komplexesten</w:t>
      </w:r>
      <w:r w:rsidR="00524ED4">
        <w:t xml:space="preserve"> funktionalen Anforderungen</w:t>
      </w:r>
      <w:r w:rsidR="008D60FE" w:rsidRPr="009B696A">
        <w:t xml:space="preserve"> in ihrem Ablauf.</w:t>
      </w:r>
      <w:r w:rsidR="005F3CDA">
        <w:t xml:space="preserve"> Dazu werden die einzelnen Aktivitätsschritte detailliert analysiert. </w:t>
      </w:r>
      <w:r w:rsidR="008D60FE" w:rsidRPr="009B696A">
        <w:t>Für die Darstellung der einzelnen Aktivitätsschritte werden Aktivitä</w:t>
      </w:r>
      <w:r w:rsidR="00490FC3">
        <w:t>tsdiagramme nach UML verwendet.</w:t>
      </w:r>
    </w:p>
    <w:p w14:paraId="5428AAB9" w14:textId="7CE8875B" w:rsidR="00787461" w:rsidRPr="00AF6AA2" w:rsidRDefault="001B239A" w:rsidP="00AF6AA2">
      <w:pPr>
        <w:spacing w:after="240"/>
        <w:jc w:val="both"/>
        <w:rPr>
          <w:color w:val="FF0000"/>
        </w:rPr>
      </w:pPr>
      <w:r>
        <w:br w:type="page"/>
      </w:r>
      <w:bookmarkStart w:id="27" w:name="_Toc532181727"/>
      <w:bookmarkStart w:id="28" w:name="_Toc17635205"/>
      <w:bookmarkEnd w:id="13"/>
      <w:bookmarkEnd w:id="23"/>
      <w:bookmarkEnd w:id="24"/>
    </w:p>
    <w:p w14:paraId="372A5259" w14:textId="3AF0AE08" w:rsidR="00787461" w:rsidRPr="009B696A" w:rsidRDefault="00787461" w:rsidP="00787461">
      <w:pPr>
        <w:spacing w:after="240"/>
        <w:rPr>
          <w:spacing w:val="8"/>
          <w:sz w:val="32"/>
          <w:szCs w:val="32"/>
        </w:rPr>
      </w:pPr>
    </w:p>
    <w:p w14:paraId="6DA603AF" w14:textId="77777777" w:rsidR="008D60FE" w:rsidRDefault="008D60FE" w:rsidP="003173FB">
      <w:pPr>
        <w:pStyle w:val="berschrift1"/>
      </w:pPr>
      <w:bookmarkStart w:id="29" w:name="_Toc57961018"/>
      <w:r w:rsidRPr="009B696A">
        <w:t>Anhang</w:t>
      </w:r>
      <w:bookmarkEnd w:id="29"/>
      <w:r w:rsidRPr="009B696A">
        <w:t xml:space="preserve"> </w:t>
      </w:r>
    </w:p>
    <w:p w14:paraId="14E84B3C" w14:textId="77777777" w:rsidR="009D59EF" w:rsidRDefault="009D59EF" w:rsidP="003173FB">
      <w:pPr>
        <w:pStyle w:val="berschrift2"/>
      </w:pPr>
      <w:bookmarkStart w:id="30" w:name="_Toc57961019"/>
      <w:r>
        <w:t>Termine</w:t>
      </w:r>
      <w:bookmarkEnd w:id="30"/>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14:paraId="67AC610F" w14:textId="77777777" w:rsidTr="003B0928">
        <w:trPr>
          <w:cantSplit/>
        </w:trPr>
        <w:tc>
          <w:tcPr>
            <w:tcW w:w="1276" w:type="dxa"/>
          </w:tcPr>
          <w:p w14:paraId="2E9AFD9C" w14:textId="77777777" w:rsidR="009D59EF" w:rsidRPr="009B696A" w:rsidRDefault="009D59EF" w:rsidP="003B0928">
            <w:pPr>
              <w:spacing w:after="240"/>
              <w:rPr>
                <w:b/>
                <w:sz w:val="22"/>
                <w:szCs w:val="22"/>
              </w:rPr>
            </w:pPr>
            <w:r w:rsidRPr="009B696A">
              <w:rPr>
                <w:b/>
                <w:sz w:val="22"/>
                <w:szCs w:val="22"/>
              </w:rPr>
              <w:t>Datum</w:t>
            </w:r>
          </w:p>
        </w:tc>
        <w:tc>
          <w:tcPr>
            <w:tcW w:w="6354" w:type="dxa"/>
          </w:tcPr>
          <w:p w14:paraId="0B002816" w14:textId="77777777" w:rsidR="009D59EF" w:rsidRPr="009B696A" w:rsidRDefault="009D59EF" w:rsidP="003B0928">
            <w:pPr>
              <w:spacing w:after="240"/>
              <w:rPr>
                <w:b/>
                <w:sz w:val="22"/>
                <w:szCs w:val="22"/>
              </w:rPr>
            </w:pPr>
            <w:r w:rsidRPr="009B696A">
              <w:rPr>
                <w:b/>
                <w:sz w:val="22"/>
                <w:szCs w:val="22"/>
              </w:rPr>
              <w:t>Ziel, Beschreibung</w:t>
            </w:r>
            <w:r w:rsidRPr="009B696A">
              <w:rPr>
                <w:b/>
                <w:bCs/>
                <w:sz w:val="22"/>
                <w:szCs w:val="22"/>
              </w:rPr>
              <w:t>, Meilenstein</w:t>
            </w:r>
          </w:p>
        </w:tc>
        <w:tc>
          <w:tcPr>
            <w:tcW w:w="1693" w:type="dxa"/>
          </w:tcPr>
          <w:p w14:paraId="200E8260" w14:textId="77777777" w:rsidR="009D59EF" w:rsidRPr="009B696A" w:rsidRDefault="009D59EF" w:rsidP="003B0928">
            <w:pPr>
              <w:spacing w:after="240"/>
              <w:rPr>
                <w:b/>
                <w:sz w:val="22"/>
                <w:szCs w:val="22"/>
              </w:rPr>
            </w:pPr>
            <w:r w:rsidRPr="009B696A">
              <w:rPr>
                <w:b/>
                <w:sz w:val="22"/>
                <w:szCs w:val="22"/>
              </w:rPr>
              <w:t>Verantwortlich</w:t>
            </w:r>
          </w:p>
        </w:tc>
      </w:tr>
      <w:tr w:rsidR="009D59EF" w:rsidRPr="009B696A" w14:paraId="06B1B977" w14:textId="77777777" w:rsidTr="003B0928">
        <w:trPr>
          <w:cantSplit/>
        </w:trPr>
        <w:tc>
          <w:tcPr>
            <w:tcW w:w="1276" w:type="dxa"/>
          </w:tcPr>
          <w:p w14:paraId="5B146187" w14:textId="77777777" w:rsidR="009D59EF" w:rsidRPr="009B696A" w:rsidRDefault="009D59EF" w:rsidP="003B0928">
            <w:pPr>
              <w:spacing w:after="240"/>
              <w:rPr>
                <w:sz w:val="22"/>
                <w:szCs w:val="22"/>
              </w:rPr>
            </w:pPr>
            <w:r w:rsidRPr="009B696A">
              <w:rPr>
                <w:sz w:val="22"/>
                <w:szCs w:val="22"/>
              </w:rPr>
              <w:t>13.12.2016</w:t>
            </w:r>
          </w:p>
        </w:tc>
        <w:tc>
          <w:tcPr>
            <w:tcW w:w="6354" w:type="dxa"/>
          </w:tcPr>
          <w:p w14:paraId="37EE5328" w14:textId="77777777" w:rsidR="009D59EF" w:rsidRPr="009B696A" w:rsidRDefault="009D59EF" w:rsidP="00275399">
            <w:pPr>
              <w:spacing w:after="240"/>
              <w:rPr>
                <w:sz w:val="22"/>
                <w:szCs w:val="22"/>
              </w:rPr>
            </w:pPr>
            <w:r w:rsidRPr="009B696A">
              <w:rPr>
                <w:sz w:val="22"/>
                <w:szCs w:val="22"/>
              </w:rPr>
              <w:t>Fertigstellung Iteration 1, Prototyp de</w:t>
            </w:r>
            <w:r w:rsidR="00275399">
              <w:rPr>
                <w:sz w:val="22"/>
                <w:szCs w:val="22"/>
              </w:rPr>
              <w:t>m</w:t>
            </w:r>
            <w:r w:rsidRPr="009B696A">
              <w:rPr>
                <w:sz w:val="22"/>
                <w:szCs w:val="22"/>
              </w:rPr>
              <w:t xml:space="preserve"> Kunden zeigen </w:t>
            </w:r>
            <w:r w:rsidR="00A42FF8">
              <w:rPr>
                <w:sz w:val="22"/>
                <w:szCs w:val="22"/>
              </w:rPr>
              <w:t>(Sitzung)</w:t>
            </w:r>
          </w:p>
        </w:tc>
        <w:tc>
          <w:tcPr>
            <w:tcW w:w="1693" w:type="dxa"/>
          </w:tcPr>
          <w:p w14:paraId="4CF8FA93" w14:textId="77777777" w:rsidR="009D59EF" w:rsidRPr="009B696A" w:rsidRDefault="009D59EF" w:rsidP="003B0928">
            <w:pPr>
              <w:spacing w:after="240"/>
              <w:rPr>
                <w:sz w:val="22"/>
                <w:szCs w:val="22"/>
              </w:rPr>
            </w:pPr>
          </w:p>
        </w:tc>
      </w:tr>
      <w:tr w:rsidR="009D59EF" w:rsidRPr="009B696A" w14:paraId="136B6A05" w14:textId="77777777" w:rsidTr="003B0928">
        <w:trPr>
          <w:cantSplit/>
        </w:trPr>
        <w:tc>
          <w:tcPr>
            <w:tcW w:w="1276" w:type="dxa"/>
          </w:tcPr>
          <w:p w14:paraId="6B24B875" w14:textId="77777777" w:rsidR="009D59EF" w:rsidRPr="009B696A" w:rsidRDefault="009D59EF" w:rsidP="003B0928">
            <w:pPr>
              <w:spacing w:after="240"/>
              <w:rPr>
                <w:sz w:val="22"/>
                <w:szCs w:val="22"/>
              </w:rPr>
            </w:pPr>
          </w:p>
        </w:tc>
        <w:tc>
          <w:tcPr>
            <w:tcW w:w="6354" w:type="dxa"/>
          </w:tcPr>
          <w:p w14:paraId="7AC5637A" w14:textId="77777777" w:rsidR="009D59EF" w:rsidRPr="009B696A" w:rsidRDefault="009D59EF" w:rsidP="003B0928">
            <w:pPr>
              <w:spacing w:after="240"/>
              <w:rPr>
                <w:sz w:val="22"/>
                <w:szCs w:val="22"/>
              </w:rPr>
            </w:pPr>
          </w:p>
        </w:tc>
        <w:tc>
          <w:tcPr>
            <w:tcW w:w="1693" w:type="dxa"/>
          </w:tcPr>
          <w:p w14:paraId="01862CA5" w14:textId="77777777" w:rsidR="009D59EF" w:rsidRPr="009B696A" w:rsidRDefault="009D59EF" w:rsidP="003B0928">
            <w:pPr>
              <w:spacing w:after="240"/>
              <w:rPr>
                <w:sz w:val="22"/>
                <w:szCs w:val="22"/>
              </w:rPr>
            </w:pPr>
          </w:p>
        </w:tc>
      </w:tr>
      <w:tr w:rsidR="009D59EF" w:rsidRPr="009B696A" w14:paraId="718EA538" w14:textId="77777777" w:rsidTr="003B0928">
        <w:trPr>
          <w:cantSplit/>
        </w:trPr>
        <w:tc>
          <w:tcPr>
            <w:tcW w:w="1276" w:type="dxa"/>
          </w:tcPr>
          <w:p w14:paraId="1ACEFE83" w14:textId="77777777" w:rsidR="009D59EF" w:rsidRPr="009B696A" w:rsidRDefault="009D59EF" w:rsidP="003B0928">
            <w:pPr>
              <w:spacing w:after="240"/>
              <w:rPr>
                <w:sz w:val="22"/>
                <w:szCs w:val="22"/>
              </w:rPr>
            </w:pPr>
          </w:p>
        </w:tc>
        <w:tc>
          <w:tcPr>
            <w:tcW w:w="6354" w:type="dxa"/>
          </w:tcPr>
          <w:p w14:paraId="1206AB84" w14:textId="77777777" w:rsidR="009D59EF" w:rsidRPr="009B696A" w:rsidRDefault="009D59EF" w:rsidP="003B0928">
            <w:pPr>
              <w:spacing w:after="240"/>
              <w:rPr>
                <w:sz w:val="22"/>
                <w:szCs w:val="22"/>
              </w:rPr>
            </w:pPr>
          </w:p>
        </w:tc>
        <w:tc>
          <w:tcPr>
            <w:tcW w:w="1693" w:type="dxa"/>
          </w:tcPr>
          <w:p w14:paraId="24EEA076" w14:textId="77777777" w:rsidR="009D59EF" w:rsidRPr="009B696A" w:rsidRDefault="009D59EF" w:rsidP="003B0928">
            <w:pPr>
              <w:spacing w:after="240"/>
              <w:rPr>
                <w:sz w:val="22"/>
                <w:szCs w:val="22"/>
              </w:rPr>
            </w:pPr>
          </w:p>
        </w:tc>
      </w:tr>
      <w:tr w:rsidR="009D59EF" w:rsidRPr="009B696A" w14:paraId="27B8F3C2" w14:textId="77777777" w:rsidTr="003B0928">
        <w:trPr>
          <w:cantSplit/>
        </w:trPr>
        <w:tc>
          <w:tcPr>
            <w:tcW w:w="1276" w:type="dxa"/>
          </w:tcPr>
          <w:p w14:paraId="08654F71" w14:textId="77777777" w:rsidR="009D59EF" w:rsidRPr="009B696A" w:rsidRDefault="009D59EF" w:rsidP="003B0928">
            <w:pPr>
              <w:spacing w:after="240"/>
              <w:rPr>
                <w:sz w:val="22"/>
                <w:szCs w:val="22"/>
              </w:rPr>
            </w:pPr>
          </w:p>
        </w:tc>
        <w:tc>
          <w:tcPr>
            <w:tcW w:w="6354" w:type="dxa"/>
          </w:tcPr>
          <w:p w14:paraId="31A5681C" w14:textId="77777777" w:rsidR="009D59EF" w:rsidRPr="009B696A" w:rsidRDefault="009D59EF" w:rsidP="003B0928">
            <w:pPr>
              <w:spacing w:after="240"/>
              <w:rPr>
                <w:sz w:val="22"/>
                <w:szCs w:val="22"/>
              </w:rPr>
            </w:pPr>
          </w:p>
        </w:tc>
        <w:tc>
          <w:tcPr>
            <w:tcW w:w="1693" w:type="dxa"/>
          </w:tcPr>
          <w:p w14:paraId="3197CDA5" w14:textId="77777777" w:rsidR="009D59EF" w:rsidRPr="009B696A" w:rsidRDefault="009D59EF" w:rsidP="003B0928">
            <w:pPr>
              <w:spacing w:after="240"/>
              <w:rPr>
                <w:sz w:val="22"/>
                <w:szCs w:val="22"/>
              </w:rPr>
            </w:pPr>
          </w:p>
        </w:tc>
      </w:tr>
      <w:tr w:rsidR="009D59EF" w:rsidRPr="009B696A" w14:paraId="19B6189C" w14:textId="77777777" w:rsidTr="003B0928">
        <w:trPr>
          <w:cantSplit/>
        </w:trPr>
        <w:tc>
          <w:tcPr>
            <w:tcW w:w="1276" w:type="dxa"/>
          </w:tcPr>
          <w:p w14:paraId="7D6C1185" w14:textId="77777777" w:rsidR="009D59EF" w:rsidRPr="009B696A" w:rsidRDefault="009D59EF" w:rsidP="003B0928">
            <w:pPr>
              <w:spacing w:after="240"/>
              <w:rPr>
                <w:sz w:val="22"/>
                <w:szCs w:val="22"/>
              </w:rPr>
            </w:pPr>
          </w:p>
        </w:tc>
        <w:tc>
          <w:tcPr>
            <w:tcW w:w="6354" w:type="dxa"/>
          </w:tcPr>
          <w:p w14:paraId="35E9166D" w14:textId="77777777" w:rsidR="009D59EF" w:rsidRPr="009B696A" w:rsidRDefault="009D59EF" w:rsidP="003B0928">
            <w:pPr>
              <w:spacing w:after="240"/>
              <w:rPr>
                <w:sz w:val="22"/>
                <w:szCs w:val="22"/>
              </w:rPr>
            </w:pPr>
          </w:p>
        </w:tc>
        <w:tc>
          <w:tcPr>
            <w:tcW w:w="1693" w:type="dxa"/>
          </w:tcPr>
          <w:p w14:paraId="4A0E17DB" w14:textId="77777777" w:rsidR="009D59EF" w:rsidRPr="009B696A" w:rsidRDefault="009D59EF" w:rsidP="003B0928">
            <w:pPr>
              <w:spacing w:after="240"/>
              <w:rPr>
                <w:sz w:val="22"/>
                <w:szCs w:val="22"/>
              </w:rPr>
            </w:pPr>
          </w:p>
        </w:tc>
      </w:tr>
      <w:bookmarkEnd w:id="27"/>
      <w:bookmarkEnd w:id="28"/>
    </w:tbl>
    <w:p w14:paraId="79DAC94C" w14:textId="77777777" w:rsidR="00A81ACB" w:rsidRPr="009B696A" w:rsidRDefault="00A81ACB" w:rsidP="003173FB">
      <w:pPr>
        <w:pStyle w:val="berschrift2"/>
        <w:numPr>
          <w:ilvl w:val="0"/>
          <w:numId w:val="0"/>
        </w:numPr>
      </w:pPr>
    </w:p>
    <w:sectPr w:rsidR="00A81ACB" w:rsidRPr="009B696A" w:rsidSect="000C42FC">
      <w:footerReference w:type="default" r:id="rId11"/>
      <w:headerReference w:type="first" r:id="rId12"/>
      <w:footerReference w:type="first" r:id="rId13"/>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E389B5" w14:textId="77777777" w:rsidR="002B34BB" w:rsidRDefault="002B34BB" w:rsidP="008D60FE">
      <w:pPr>
        <w:spacing w:after="0" w:line="240" w:lineRule="auto"/>
      </w:pPr>
      <w:r>
        <w:separator/>
      </w:r>
    </w:p>
  </w:endnote>
  <w:endnote w:type="continuationSeparator" w:id="0">
    <w:p w14:paraId="2F811B54" w14:textId="77777777" w:rsidR="002B34BB" w:rsidRDefault="002B34BB"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etter Gothic">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14:paraId="4B2FDCCB" w14:textId="77777777" w:rsidTr="009A6440">
      <w:tc>
        <w:tcPr>
          <w:tcW w:w="4930" w:type="dxa"/>
        </w:tcPr>
        <w:p w14:paraId="05AD27D6" w14:textId="77777777" w:rsidR="003B0928" w:rsidRPr="00DB7ECC" w:rsidRDefault="003B0928"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sidR="0089582E">
            <w:rPr>
              <w:sz w:val="18"/>
              <w:szCs w:val="18"/>
            </w:rPr>
            <w:t>Dokument1</w:t>
          </w:r>
          <w:r w:rsidRPr="00DB7ECC">
            <w:rPr>
              <w:sz w:val="18"/>
              <w:szCs w:val="18"/>
            </w:rPr>
            <w:fldChar w:fldCharType="end"/>
          </w:r>
        </w:p>
      </w:tc>
      <w:tc>
        <w:tcPr>
          <w:tcW w:w="1800" w:type="dxa"/>
        </w:tcPr>
        <w:p w14:paraId="5EDDE966" w14:textId="77777777" w:rsidR="003B0928" w:rsidRPr="00DB7ECC" w:rsidRDefault="003B0928" w:rsidP="00DB7ECC">
          <w:pPr>
            <w:pStyle w:val="Fuzeile"/>
            <w:spacing w:after="240"/>
            <w:rPr>
              <w:sz w:val="18"/>
              <w:szCs w:val="18"/>
            </w:rPr>
          </w:pPr>
        </w:p>
      </w:tc>
      <w:tc>
        <w:tcPr>
          <w:tcW w:w="2626" w:type="dxa"/>
        </w:tcPr>
        <w:p w14:paraId="024FD1CA" w14:textId="77777777" w:rsidR="003B0928" w:rsidRPr="00DB7ECC" w:rsidRDefault="003B0928"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A42FF8">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A42FF8">
            <w:rPr>
              <w:sz w:val="18"/>
              <w:szCs w:val="18"/>
            </w:rPr>
            <w:t>12</w:t>
          </w:r>
          <w:r w:rsidRPr="00DB7ECC">
            <w:rPr>
              <w:sz w:val="18"/>
              <w:szCs w:val="18"/>
            </w:rPr>
            <w:fldChar w:fldCharType="end"/>
          </w:r>
        </w:p>
      </w:tc>
    </w:tr>
  </w:tbl>
  <w:p w14:paraId="06362A40" w14:textId="77777777" w:rsidR="003B0928" w:rsidRDefault="003B0928"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14:paraId="4FE7950F" w14:textId="77777777" w:rsidTr="00DB7ECC">
      <w:tc>
        <w:tcPr>
          <w:tcW w:w="4930" w:type="dxa"/>
        </w:tcPr>
        <w:p w14:paraId="3D4CD6ED" w14:textId="77777777" w:rsidR="003B0928" w:rsidRPr="00DB7ECC" w:rsidRDefault="003B0928" w:rsidP="009A6440">
          <w:pPr>
            <w:pStyle w:val="Fuzeile"/>
            <w:spacing w:after="240"/>
            <w:rPr>
              <w:sz w:val="18"/>
              <w:szCs w:val="18"/>
            </w:rPr>
          </w:pPr>
        </w:p>
      </w:tc>
      <w:tc>
        <w:tcPr>
          <w:tcW w:w="1800" w:type="dxa"/>
        </w:tcPr>
        <w:p w14:paraId="47DE15F1" w14:textId="77777777" w:rsidR="003B0928" w:rsidRPr="00DB7ECC" w:rsidRDefault="003B0928" w:rsidP="009A6440">
          <w:pPr>
            <w:pStyle w:val="Fuzeile"/>
            <w:spacing w:after="240"/>
            <w:rPr>
              <w:sz w:val="18"/>
              <w:szCs w:val="18"/>
            </w:rPr>
          </w:pPr>
        </w:p>
      </w:tc>
      <w:tc>
        <w:tcPr>
          <w:tcW w:w="2626" w:type="dxa"/>
        </w:tcPr>
        <w:p w14:paraId="2DFCA235" w14:textId="77777777" w:rsidR="003B0928" w:rsidRPr="00DB7ECC" w:rsidRDefault="003B0928" w:rsidP="009A6440">
          <w:pPr>
            <w:pStyle w:val="Fuzeile"/>
            <w:spacing w:after="240"/>
            <w:jc w:val="right"/>
            <w:rPr>
              <w:sz w:val="18"/>
              <w:szCs w:val="18"/>
            </w:rPr>
          </w:pPr>
        </w:p>
      </w:tc>
    </w:tr>
  </w:tbl>
  <w:p w14:paraId="024E3712" w14:textId="77777777" w:rsidR="003B0928" w:rsidRPr="00DB7ECC" w:rsidRDefault="003B0928"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04E854" w14:textId="77777777" w:rsidR="002B34BB" w:rsidRDefault="002B34BB" w:rsidP="008D60FE">
      <w:pPr>
        <w:spacing w:after="0" w:line="240" w:lineRule="auto"/>
      </w:pPr>
      <w:r>
        <w:separator/>
      </w:r>
    </w:p>
  </w:footnote>
  <w:footnote w:type="continuationSeparator" w:id="0">
    <w:p w14:paraId="12037947" w14:textId="77777777" w:rsidR="002B34BB" w:rsidRDefault="002B34BB"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3B0928" w14:paraId="2DD5AC18" w14:textId="77777777" w:rsidTr="008D60FE">
      <w:tc>
        <w:tcPr>
          <w:tcW w:w="4516" w:type="dxa"/>
        </w:tcPr>
        <w:p w14:paraId="726528A8" w14:textId="77777777" w:rsidR="003B0928" w:rsidRDefault="003B0928" w:rsidP="003173FB">
          <w:pPr>
            <w:pStyle w:val="Inhaltsverzeichnisberschrift0"/>
          </w:pPr>
        </w:p>
      </w:tc>
    </w:tr>
  </w:tbl>
  <w:p w14:paraId="7937E051" w14:textId="77777777" w:rsidR="003B0928" w:rsidRDefault="003B0928" w:rsidP="009A6440">
    <w:pPr>
      <w:pStyle w:val="Kopfzeile"/>
      <w:spacing w:after="240"/>
    </w:pPr>
    <w:r w:rsidRPr="00C23D67">
      <w:rPr>
        <w:noProof/>
        <w:lang w:eastAsia="de-CH"/>
      </w:rPr>
      <w:drawing>
        <wp:anchor distT="0" distB="0" distL="114300" distR="114300" simplePos="0" relativeHeight="251659264" behindDoc="0" locked="0" layoutInCell="1" allowOverlap="1" wp14:anchorId="746ACD54" wp14:editId="4053F68B">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9154B78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4"/>
  </w:num>
  <w:num w:numId="15">
    <w:abstractNumId w:val="26"/>
  </w:num>
  <w:num w:numId="16">
    <w:abstractNumId w:val="30"/>
  </w:num>
  <w:num w:numId="17">
    <w:abstractNumId w:val="25"/>
  </w:num>
  <w:num w:numId="18">
    <w:abstractNumId w:val="14"/>
  </w:num>
  <w:num w:numId="19">
    <w:abstractNumId w:val="10"/>
  </w:num>
  <w:num w:numId="20">
    <w:abstractNumId w:val="28"/>
  </w:num>
  <w:num w:numId="21">
    <w:abstractNumId w:val="13"/>
  </w:num>
  <w:num w:numId="22">
    <w:abstractNumId w:val="39"/>
  </w:num>
  <w:num w:numId="23">
    <w:abstractNumId w:val="37"/>
  </w:num>
  <w:num w:numId="24">
    <w:abstractNumId w:val="36"/>
  </w:num>
  <w:num w:numId="25">
    <w:abstractNumId w:val="15"/>
  </w:num>
  <w:num w:numId="26">
    <w:abstractNumId w:val="11"/>
  </w:num>
  <w:num w:numId="27">
    <w:abstractNumId w:val="40"/>
  </w:num>
  <w:num w:numId="28">
    <w:abstractNumId w:val="32"/>
  </w:num>
  <w:num w:numId="29">
    <w:abstractNumId w:val="38"/>
  </w:num>
  <w:num w:numId="30">
    <w:abstractNumId w:val="27"/>
  </w:num>
  <w:num w:numId="31">
    <w:abstractNumId w:val="12"/>
  </w:num>
  <w:num w:numId="32">
    <w:abstractNumId w:val="33"/>
  </w:num>
  <w:num w:numId="33">
    <w:abstractNumId w:val="20"/>
  </w:num>
  <w:num w:numId="34">
    <w:abstractNumId w:val="23"/>
  </w:num>
  <w:num w:numId="35">
    <w:abstractNumId w:val="34"/>
  </w:num>
  <w:num w:numId="36">
    <w:abstractNumId w:val="18"/>
  </w:num>
  <w:num w:numId="37">
    <w:abstractNumId w:val="10"/>
  </w:num>
  <w:num w:numId="38">
    <w:abstractNumId w:val="10"/>
  </w:num>
  <w:num w:numId="39">
    <w:abstractNumId w:val="31"/>
  </w:num>
  <w:num w:numId="40">
    <w:abstractNumId w:val="35"/>
  </w:num>
  <w:num w:numId="41">
    <w:abstractNumId w:val="17"/>
  </w:num>
  <w:num w:numId="42">
    <w:abstractNumId w:val="22"/>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82E"/>
    <w:rsid w:val="00001A4D"/>
    <w:rsid w:val="00005710"/>
    <w:rsid w:val="00032AE3"/>
    <w:rsid w:val="00035AA4"/>
    <w:rsid w:val="00035F92"/>
    <w:rsid w:val="0005042A"/>
    <w:rsid w:val="000709B6"/>
    <w:rsid w:val="000832CD"/>
    <w:rsid w:val="00090976"/>
    <w:rsid w:val="000A4C89"/>
    <w:rsid w:val="000B5D64"/>
    <w:rsid w:val="000C1869"/>
    <w:rsid w:val="000C42FC"/>
    <w:rsid w:val="000C6AB8"/>
    <w:rsid w:val="000D188C"/>
    <w:rsid w:val="000D1A12"/>
    <w:rsid w:val="000E0AFA"/>
    <w:rsid w:val="000E4DC9"/>
    <w:rsid w:val="00100698"/>
    <w:rsid w:val="00102E8E"/>
    <w:rsid w:val="0010377A"/>
    <w:rsid w:val="001070F4"/>
    <w:rsid w:val="00112ED7"/>
    <w:rsid w:val="00120AE7"/>
    <w:rsid w:val="00132121"/>
    <w:rsid w:val="001331ED"/>
    <w:rsid w:val="00137AF1"/>
    <w:rsid w:val="0014450F"/>
    <w:rsid w:val="00155D3C"/>
    <w:rsid w:val="00174184"/>
    <w:rsid w:val="00193265"/>
    <w:rsid w:val="00193BC8"/>
    <w:rsid w:val="001A1D9B"/>
    <w:rsid w:val="001B1FF3"/>
    <w:rsid w:val="001B239A"/>
    <w:rsid w:val="001B3032"/>
    <w:rsid w:val="001C7CDA"/>
    <w:rsid w:val="001E1BB1"/>
    <w:rsid w:val="001E4070"/>
    <w:rsid w:val="001E7792"/>
    <w:rsid w:val="001F30FE"/>
    <w:rsid w:val="00200ECA"/>
    <w:rsid w:val="00203E8B"/>
    <w:rsid w:val="0021259F"/>
    <w:rsid w:val="0022017D"/>
    <w:rsid w:val="002275CC"/>
    <w:rsid w:val="002335EA"/>
    <w:rsid w:val="002406D4"/>
    <w:rsid w:val="00252F44"/>
    <w:rsid w:val="002658F3"/>
    <w:rsid w:val="00266799"/>
    <w:rsid w:val="00275399"/>
    <w:rsid w:val="00280F37"/>
    <w:rsid w:val="00284A15"/>
    <w:rsid w:val="002A4B83"/>
    <w:rsid w:val="002A776E"/>
    <w:rsid w:val="002B34BB"/>
    <w:rsid w:val="002C6E2A"/>
    <w:rsid w:val="002D1BAA"/>
    <w:rsid w:val="002E070D"/>
    <w:rsid w:val="003005CF"/>
    <w:rsid w:val="00305B8D"/>
    <w:rsid w:val="003173FB"/>
    <w:rsid w:val="003255D9"/>
    <w:rsid w:val="0033688A"/>
    <w:rsid w:val="00340B55"/>
    <w:rsid w:val="0035051A"/>
    <w:rsid w:val="00351A43"/>
    <w:rsid w:val="00364D04"/>
    <w:rsid w:val="0039283D"/>
    <w:rsid w:val="003A23A8"/>
    <w:rsid w:val="003A55E1"/>
    <w:rsid w:val="003B0928"/>
    <w:rsid w:val="003B40E4"/>
    <w:rsid w:val="003B6FA7"/>
    <w:rsid w:val="003D3D48"/>
    <w:rsid w:val="003D3F51"/>
    <w:rsid w:val="003D4202"/>
    <w:rsid w:val="003D79EA"/>
    <w:rsid w:val="003F1C70"/>
    <w:rsid w:val="00400DB6"/>
    <w:rsid w:val="0040126E"/>
    <w:rsid w:val="004136C9"/>
    <w:rsid w:val="00434E4F"/>
    <w:rsid w:val="00435FED"/>
    <w:rsid w:val="004463F9"/>
    <w:rsid w:val="00446C2F"/>
    <w:rsid w:val="00455EDD"/>
    <w:rsid w:val="00487B95"/>
    <w:rsid w:val="00490FC3"/>
    <w:rsid w:val="0049499A"/>
    <w:rsid w:val="004A1301"/>
    <w:rsid w:val="004A1FA6"/>
    <w:rsid w:val="004A3111"/>
    <w:rsid w:val="004B0DAF"/>
    <w:rsid w:val="004B6ED9"/>
    <w:rsid w:val="004E6B5A"/>
    <w:rsid w:val="004F37FA"/>
    <w:rsid w:val="00506F8E"/>
    <w:rsid w:val="00524ED4"/>
    <w:rsid w:val="00524F94"/>
    <w:rsid w:val="00527252"/>
    <w:rsid w:val="00530626"/>
    <w:rsid w:val="00536309"/>
    <w:rsid w:val="00557659"/>
    <w:rsid w:val="0056451D"/>
    <w:rsid w:val="005673DF"/>
    <w:rsid w:val="005765BE"/>
    <w:rsid w:val="00577254"/>
    <w:rsid w:val="0058048C"/>
    <w:rsid w:val="005A0CC1"/>
    <w:rsid w:val="005B0A49"/>
    <w:rsid w:val="005B2A38"/>
    <w:rsid w:val="005B4E53"/>
    <w:rsid w:val="005C72B5"/>
    <w:rsid w:val="005D1BE1"/>
    <w:rsid w:val="005E4539"/>
    <w:rsid w:val="005F3CDA"/>
    <w:rsid w:val="0061427C"/>
    <w:rsid w:val="0062332E"/>
    <w:rsid w:val="0062784D"/>
    <w:rsid w:val="00637FBA"/>
    <w:rsid w:val="00651BC4"/>
    <w:rsid w:val="006550E0"/>
    <w:rsid w:val="00657A7D"/>
    <w:rsid w:val="00670590"/>
    <w:rsid w:val="00690956"/>
    <w:rsid w:val="006A75E8"/>
    <w:rsid w:val="006C2CC1"/>
    <w:rsid w:val="006C41E2"/>
    <w:rsid w:val="006E52C8"/>
    <w:rsid w:val="006F5C6E"/>
    <w:rsid w:val="00702216"/>
    <w:rsid w:val="007446D7"/>
    <w:rsid w:val="00752568"/>
    <w:rsid w:val="00752D6F"/>
    <w:rsid w:val="00753FD6"/>
    <w:rsid w:val="00755F99"/>
    <w:rsid w:val="00765128"/>
    <w:rsid w:val="00767388"/>
    <w:rsid w:val="0078135C"/>
    <w:rsid w:val="00784D72"/>
    <w:rsid w:val="00787461"/>
    <w:rsid w:val="00794738"/>
    <w:rsid w:val="00795E5A"/>
    <w:rsid w:val="007A18F2"/>
    <w:rsid w:val="007B4E76"/>
    <w:rsid w:val="007B67BD"/>
    <w:rsid w:val="007C5D42"/>
    <w:rsid w:val="007D0245"/>
    <w:rsid w:val="007D28E5"/>
    <w:rsid w:val="007F0428"/>
    <w:rsid w:val="007F31A4"/>
    <w:rsid w:val="007F595C"/>
    <w:rsid w:val="00801F2F"/>
    <w:rsid w:val="00805288"/>
    <w:rsid w:val="00810A97"/>
    <w:rsid w:val="0081259A"/>
    <w:rsid w:val="00816D43"/>
    <w:rsid w:val="008170E9"/>
    <w:rsid w:val="00827660"/>
    <w:rsid w:val="0084662F"/>
    <w:rsid w:val="00853DF1"/>
    <w:rsid w:val="00857CE6"/>
    <w:rsid w:val="0086149D"/>
    <w:rsid w:val="008847E7"/>
    <w:rsid w:val="008867A3"/>
    <w:rsid w:val="0089582E"/>
    <w:rsid w:val="008A074A"/>
    <w:rsid w:val="008A0EC8"/>
    <w:rsid w:val="008A46AD"/>
    <w:rsid w:val="008A55DF"/>
    <w:rsid w:val="008B2733"/>
    <w:rsid w:val="008B443A"/>
    <w:rsid w:val="008D006E"/>
    <w:rsid w:val="008D60FE"/>
    <w:rsid w:val="008E08C6"/>
    <w:rsid w:val="008E17D7"/>
    <w:rsid w:val="008F0DDB"/>
    <w:rsid w:val="008F535B"/>
    <w:rsid w:val="0091432D"/>
    <w:rsid w:val="00923F4E"/>
    <w:rsid w:val="009471FA"/>
    <w:rsid w:val="00966B1E"/>
    <w:rsid w:val="00966ED5"/>
    <w:rsid w:val="009757DB"/>
    <w:rsid w:val="00984CB4"/>
    <w:rsid w:val="00987282"/>
    <w:rsid w:val="0099495A"/>
    <w:rsid w:val="009A452A"/>
    <w:rsid w:val="009A6440"/>
    <w:rsid w:val="009B696A"/>
    <w:rsid w:val="009C6E29"/>
    <w:rsid w:val="009D55BC"/>
    <w:rsid w:val="009D59EF"/>
    <w:rsid w:val="009E2A55"/>
    <w:rsid w:val="009E3813"/>
    <w:rsid w:val="009E3B76"/>
    <w:rsid w:val="00A07B84"/>
    <w:rsid w:val="00A14B4B"/>
    <w:rsid w:val="00A36C45"/>
    <w:rsid w:val="00A37599"/>
    <w:rsid w:val="00A37FFC"/>
    <w:rsid w:val="00A40ED7"/>
    <w:rsid w:val="00A42FF8"/>
    <w:rsid w:val="00A46CEF"/>
    <w:rsid w:val="00A54CA4"/>
    <w:rsid w:val="00A55086"/>
    <w:rsid w:val="00A55A68"/>
    <w:rsid w:val="00A63F81"/>
    <w:rsid w:val="00A72F40"/>
    <w:rsid w:val="00A81ACB"/>
    <w:rsid w:val="00A82477"/>
    <w:rsid w:val="00A82670"/>
    <w:rsid w:val="00A83C8A"/>
    <w:rsid w:val="00AB4047"/>
    <w:rsid w:val="00AB5D6E"/>
    <w:rsid w:val="00AB6944"/>
    <w:rsid w:val="00AC25C2"/>
    <w:rsid w:val="00AD18B7"/>
    <w:rsid w:val="00AD740F"/>
    <w:rsid w:val="00AE753F"/>
    <w:rsid w:val="00AF6AA2"/>
    <w:rsid w:val="00B03B93"/>
    <w:rsid w:val="00B15D9F"/>
    <w:rsid w:val="00B23C82"/>
    <w:rsid w:val="00B2571F"/>
    <w:rsid w:val="00B52F74"/>
    <w:rsid w:val="00B53EC2"/>
    <w:rsid w:val="00B631DF"/>
    <w:rsid w:val="00B63CB2"/>
    <w:rsid w:val="00B65FB4"/>
    <w:rsid w:val="00B7070F"/>
    <w:rsid w:val="00B81953"/>
    <w:rsid w:val="00BA1EFC"/>
    <w:rsid w:val="00BA49FD"/>
    <w:rsid w:val="00BB2B41"/>
    <w:rsid w:val="00BB4385"/>
    <w:rsid w:val="00BD255E"/>
    <w:rsid w:val="00BF0B04"/>
    <w:rsid w:val="00C115E3"/>
    <w:rsid w:val="00C32814"/>
    <w:rsid w:val="00C630AE"/>
    <w:rsid w:val="00C80A6F"/>
    <w:rsid w:val="00C840E2"/>
    <w:rsid w:val="00C9621D"/>
    <w:rsid w:val="00CB6027"/>
    <w:rsid w:val="00CD77CF"/>
    <w:rsid w:val="00D03F0A"/>
    <w:rsid w:val="00D3063F"/>
    <w:rsid w:val="00D55297"/>
    <w:rsid w:val="00D70412"/>
    <w:rsid w:val="00D91E81"/>
    <w:rsid w:val="00D97D62"/>
    <w:rsid w:val="00DA0135"/>
    <w:rsid w:val="00DA7BFE"/>
    <w:rsid w:val="00DB2F49"/>
    <w:rsid w:val="00DB7ECC"/>
    <w:rsid w:val="00DC1311"/>
    <w:rsid w:val="00E00CA8"/>
    <w:rsid w:val="00E2196E"/>
    <w:rsid w:val="00E34B8B"/>
    <w:rsid w:val="00E47914"/>
    <w:rsid w:val="00E55556"/>
    <w:rsid w:val="00E55F17"/>
    <w:rsid w:val="00E70CC4"/>
    <w:rsid w:val="00E7317F"/>
    <w:rsid w:val="00E905FF"/>
    <w:rsid w:val="00E915FE"/>
    <w:rsid w:val="00E96244"/>
    <w:rsid w:val="00EA7550"/>
    <w:rsid w:val="00EE7033"/>
    <w:rsid w:val="00F03C9F"/>
    <w:rsid w:val="00F16ED1"/>
    <w:rsid w:val="00F244E9"/>
    <w:rsid w:val="00F27E7D"/>
    <w:rsid w:val="00F303DE"/>
    <w:rsid w:val="00F43770"/>
    <w:rsid w:val="00F72A4F"/>
    <w:rsid w:val="00F93749"/>
    <w:rsid w:val="00F97EE3"/>
    <w:rsid w:val="00FA1B5E"/>
    <w:rsid w:val="00FA5F19"/>
    <w:rsid w:val="00FB348F"/>
    <w:rsid w:val="00FB7958"/>
    <w:rsid w:val="00FC29FA"/>
    <w:rsid w:val="00FC678C"/>
    <w:rsid w:val="00FF3B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4FA0F2"/>
  <w15:chartTrackingRefBased/>
  <w15:docId w15:val="{E4EC82E7-8877-49D8-BADE-0DB941CF2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3173FB"/>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3173FB"/>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minic.camenzind\Downloads\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DA64F-E756-40E3-97BF-111C11751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10</Pages>
  <Words>923</Words>
  <Characters>5817</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Camenzind Dominic</dc:creator>
  <cp:keywords/>
  <dc:description/>
  <cp:lastModifiedBy>Camenzind Dominic</cp:lastModifiedBy>
  <cp:revision>9</cp:revision>
  <dcterms:created xsi:type="dcterms:W3CDTF">2020-12-03T11:52:00Z</dcterms:created>
  <dcterms:modified xsi:type="dcterms:W3CDTF">2020-12-09T09:10:00Z</dcterms:modified>
</cp:coreProperties>
</file>